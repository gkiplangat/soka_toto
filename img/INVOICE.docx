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452"/>
        <w:gridCol w:w="3398"/>
        <w:gridCol w:w="3767"/>
      </w:tblGrid>
      <w:tr w:rsidR="00A340F2" w14:paraId="5615709E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2D4AFF77D84A45C89FDAC59D6E8995FE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6D5C4552" w14:textId="77777777" w:rsidR="00A340F2" w:rsidRPr="00064E3E" w:rsidRDefault="00FE0263" w:rsidP="00064E3E">
                <w:pPr>
                  <w:pStyle w:val="Title"/>
                </w:pPr>
                <w:r w:rsidRPr="00DA1FD8">
                  <w:rPr>
                    <w:color w:val="7030A0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7DC3DF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274325FF" w14:textId="03971518" w:rsidR="00A340F2" w:rsidRDefault="00A340F2" w:rsidP="002F5404"/>
        </w:tc>
      </w:tr>
      <w:tr w:rsidR="00A340F2" w14:paraId="35323F99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F8E341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2576A1F346C246458EDCA8B61D6DE31F"/>
                </w:placeholder>
                <w:temporary/>
                <w:showingPlcHdr/>
                <w15:appearance w15:val="hidden"/>
              </w:sdtPr>
              <w:sdtContent>
                <w:r w:rsidR="00CF2287" w:rsidRPr="00DA1FD8">
                  <w:rPr>
                    <w:rStyle w:val="DateChar"/>
                    <w:color w:val="7030A0"/>
                  </w:rPr>
                  <w:t>DATE</w:t>
                </w:r>
              </w:sdtContent>
            </w:sdt>
          </w:p>
          <w:p w14:paraId="5D713643" w14:textId="4A40B6ED" w:rsidR="00A340F2" w:rsidRPr="00011B49" w:rsidRDefault="00F87F35" w:rsidP="002F540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1B49">
              <w:rPr>
                <w:rFonts w:cstheme="minorHAnsi"/>
                <w:b/>
                <w:bCs/>
                <w:sz w:val="24"/>
                <w:szCs w:val="24"/>
              </w:rPr>
              <w:t xml:space="preserve">As of </w:t>
            </w:r>
            <w:r w:rsidR="00011B49" w:rsidRPr="00011B49">
              <w:rPr>
                <w:rFonts w:cstheme="minorHAnsi"/>
                <w:b/>
                <w:bCs/>
                <w:sz w:val="24"/>
                <w:szCs w:val="24"/>
              </w:rPr>
              <w:t>12</w:t>
            </w:r>
            <w:r w:rsidR="0016291E" w:rsidRPr="00011B49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  <w:r w:rsidR="0016291E" w:rsidRPr="00011B49">
              <w:rPr>
                <w:rFonts w:cstheme="minorHAnsi"/>
                <w:b/>
                <w:bCs/>
                <w:sz w:val="24"/>
                <w:szCs w:val="24"/>
              </w:rPr>
              <w:t xml:space="preserve"> December</w:t>
            </w:r>
            <w:r w:rsidR="00011B49" w:rsidRPr="00011B49">
              <w:rPr>
                <w:rFonts w:cstheme="minorHAnsi"/>
                <w:b/>
                <w:bCs/>
                <w:sz w:val="24"/>
                <w:szCs w:val="24"/>
              </w:rPr>
              <w:t xml:space="preserve"> 2022</w:t>
            </w:r>
            <w:r w:rsidR="0016291E" w:rsidRPr="00011B49">
              <w:rPr>
                <w:rFonts w:cstheme="minorHAnsi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3539" w:type="dxa"/>
            <w:hideMark/>
          </w:tcPr>
          <w:p w14:paraId="5B3B955C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57AB823963A4CA38EBA17977EB8188C"/>
                </w:placeholder>
                <w:temporary/>
                <w:showingPlcHdr/>
                <w15:appearance w15:val="hidden"/>
              </w:sdtPr>
              <w:sdtContent>
                <w:r w:rsidR="00CF2287" w:rsidRPr="00DA1FD8">
                  <w:rPr>
                    <w:rFonts w:asciiTheme="majorHAnsi" w:hAnsiTheme="majorHAnsi"/>
                    <w:color w:val="7030A0"/>
                    <w:sz w:val="32"/>
                    <w:szCs w:val="32"/>
                  </w:rPr>
                  <w:t>INVOICE NO</w:t>
                </w:r>
              </w:sdtContent>
            </w:sdt>
          </w:p>
          <w:p w14:paraId="17DDCF47" w14:textId="48BEA163" w:rsidR="00A340F2" w:rsidRPr="00064E3E" w:rsidRDefault="00DF4A3C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2022/01</w:t>
            </w:r>
          </w:p>
        </w:tc>
        <w:tc>
          <w:tcPr>
            <w:tcW w:w="3539" w:type="dxa"/>
            <w:hideMark/>
          </w:tcPr>
          <w:p w14:paraId="33659D00" w14:textId="1E6723A2" w:rsidR="00A340F2" w:rsidRPr="00DA1FD8" w:rsidRDefault="0028307B" w:rsidP="002F5404">
            <w:pPr>
              <w:rPr>
                <w:rFonts w:asciiTheme="majorHAnsi" w:hAnsiTheme="majorHAnsi"/>
                <w:color w:val="7030A0"/>
                <w:sz w:val="28"/>
                <w:szCs w:val="28"/>
              </w:rPr>
            </w:pPr>
            <w:r w:rsidRPr="00DA1FD8">
              <w:rPr>
                <w:rFonts w:asciiTheme="majorHAnsi" w:hAnsiTheme="majorHAnsi"/>
                <w:color w:val="7030A0"/>
                <w:sz w:val="28"/>
                <w:szCs w:val="28"/>
              </w:rPr>
              <w:t>G-T</w:t>
            </w:r>
            <w:r w:rsidR="00DA1FD8" w:rsidRPr="00DA1FD8">
              <w:rPr>
                <w:rFonts w:asciiTheme="majorHAnsi" w:hAnsiTheme="majorHAnsi"/>
                <w:color w:val="7030A0"/>
                <w:sz w:val="28"/>
                <w:szCs w:val="28"/>
              </w:rPr>
              <w:t>ECHNOLOGIES</w:t>
            </w:r>
          </w:p>
          <w:p w14:paraId="5C44EA68" w14:textId="5D5A0FBD" w:rsidR="00A340F2" w:rsidRPr="00064E3E" w:rsidRDefault="0028307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P.O BOX 03-20202</w:t>
            </w:r>
          </w:p>
          <w:p w14:paraId="5AE176B7" w14:textId="1E21462C" w:rsidR="00CF2287" w:rsidRPr="00064E3E" w:rsidRDefault="0028307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Kipkelion</w:t>
            </w:r>
          </w:p>
          <w:p w14:paraId="169429A4" w14:textId="3C74BD92" w:rsidR="00A340F2" w:rsidRPr="00064E3E" w:rsidRDefault="0028307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+254702499324/+254759481381</w:t>
            </w:r>
          </w:p>
          <w:p w14:paraId="37AAF97F" w14:textId="78B01B15" w:rsidR="00A340F2" w:rsidRPr="00EC16CD" w:rsidRDefault="0028307B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gideonkiplangat4@gmail.com</w:t>
            </w:r>
          </w:p>
        </w:tc>
      </w:tr>
      <w:tr w:rsidR="00A340F2" w14:paraId="67FA724E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63BEAED7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1AB77B82FF1F445F985AEADDA5E716A3"/>
                </w:placeholder>
                <w:temporary/>
                <w:showingPlcHdr/>
                <w15:appearance w15:val="hidden"/>
              </w:sdtPr>
              <w:sdtContent>
                <w:r w:rsidR="00CF2287" w:rsidRPr="00DA1FD8">
                  <w:rPr>
                    <w:rFonts w:asciiTheme="majorHAnsi" w:hAnsiTheme="majorHAnsi"/>
                    <w:color w:val="7030A0"/>
                    <w:sz w:val="24"/>
                    <w:szCs w:val="24"/>
                  </w:rPr>
                  <w:t>INVOICE TO</w:t>
                </w:r>
              </w:sdtContent>
            </w:sdt>
          </w:p>
          <w:p w14:paraId="17287F39" w14:textId="3DF45A59" w:rsidR="00A340F2" w:rsidRPr="00064E3E" w:rsidRDefault="0028307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Steve Korir</w:t>
            </w:r>
          </w:p>
          <w:p w14:paraId="2B007678" w14:textId="475B4275" w:rsidR="00A340F2" w:rsidRPr="0028307B" w:rsidRDefault="0028307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+254713448304</w:t>
            </w:r>
          </w:p>
        </w:tc>
        <w:tc>
          <w:tcPr>
            <w:tcW w:w="3539" w:type="dxa"/>
          </w:tcPr>
          <w:p w14:paraId="4BCDB5F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2DCB369A" w14:textId="77777777" w:rsidR="00A340F2" w:rsidRDefault="00A340F2" w:rsidP="002F5404">
            <w:pPr>
              <w:jc w:val="center"/>
            </w:pPr>
          </w:p>
        </w:tc>
      </w:tr>
    </w:tbl>
    <w:p w14:paraId="0E001BAA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DA1FD8" w:rsidRPr="00DA1FD8" w14:paraId="38BBCA5C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35320FDE" w14:textId="2682F368" w:rsidR="00A340F2" w:rsidRPr="00DA1FD8" w:rsidRDefault="0028307B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r w:rsidRPr="00DA1FD8">
              <w:rPr>
                <w:color w:val="7030A0"/>
              </w:rPr>
              <w:t>Assignments</w:t>
            </w:r>
          </w:p>
        </w:tc>
        <w:tc>
          <w:tcPr>
            <w:tcW w:w="2313" w:type="dxa"/>
            <w:shd w:val="clear" w:color="auto" w:fill="auto"/>
            <w:hideMark/>
          </w:tcPr>
          <w:p w14:paraId="5C977995" w14:textId="77777777" w:rsidR="00A340F2" w:rsidRPr="00DA1FD8" w:rsidRDefault="00000000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sdt>
              <w:sdtPr>
                <w:rPr>
                  <w:color w:val="7030A0"/>
                </w:rPr>
                <w:alias w:val="Job:"/>
                <w:tag w:val="Job:"/>
                <w:id w:val="274147627"/>
                <w:placeholder>
                  <w:docPart w:val="5F3F4008B9884AFF9D812DF1F6DC7A43"/>
                </w:placeholder>
                <w:temporary/>
                <w:showingPlcHdr/>
                <w15:appearance w15:val="hidden"/>
              </w:sdtPr>
              <w:sdtContent>
                <w:r w:rsidR="00CF2287" w:rsidRPr="00DA1FD8">
                  <w:rPr>
                    <w:color w:val="7030A0"/>
                  </w:rPr>
                  <w:t>Job</w:t>
                </w:r>
              </w:sdtContent>
            </w:sdt>
          </w:p>
        </w:tc>
        <w:sdt>
          <w:sdtPr>
            <w:rPr>
              <w:color w:val="7030A0"/>
            </w:rPr>
            <w:alias w:val="Payment terms:"/>
            <w:tag w:val="Payment terms:"/>
            <w:id w:val="-1356643075"/>
            <w:placeholder>
              <w:docPart w:val="F116CF02E2DC424DA408AF235762350D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3A204356" w14:textId="77777777" w:rsidR="00A340F2" w:rsidRPr="00DA1FD8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7030A0"/>
                  </w:rPr>
                </w:pPr>
                <w:r w:rsidRPr="00DA1FD8">
                  <w:rPr>
                    <w:color w:val="7030A0"/>
                  </w:rP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02C41DE7" w14:textId="77777777" w:rsidR="00A340F2" w:rsidRPr="00DA1FD8" w:rsidRDefault="00000000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sdt>
              <w:sdtPr>
                <w:rPr>
                  <w:color w:val="7030A0"/>
                </w:rPr>
                <w:alias w:val="Due date:"/>
                <w:tag w:val="Due date:"/>
                <w:id w:val="-93870628"/>
                <w:placeholder>
                  <w:docPart w:val="F0F6CE3EA9E4423981947777DA1CA9F5"/>
                </w:placeholder>
                <w:temporary/>
                <w:showingPlcHdr/>
                <w15:appearance w15:val="hidden"/>
              </w:sdtPr>
              <w:sdtContent>
                <w:r w:rsidR="00CF2287" w:rsidRPr="00DA1FD8">
                  <w:rPr>
                    <w:color w:val="7030A0"/>
                  </w:rPr>
                  <w:t>Due date</w:t>
                </w:r>
              </w:sdtContent>
            </w:sdt>
          </w:p>
        </w:tc>
      </w:tr>
      <w:tr w:rsidR="00A340F2" w14:paraId="5C5590C7" w14:textId="77777777" w:rsidTr="00B727BE">
        <w:trPr>
          <w:trHeight w:hRule="exact" w:val="403"/>
        </w:trPr>
        <w:tc>
          <w:tcPr>
            <w:tcW w:w="2092" w:type="dxa"/>
          </w:tcPr>
          <w:p w14:paraId="174F020B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4D0E2993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1B806470BC3F409D90E9DDBCFB35934F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35DD47B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31AD31A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59A01156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DA1FD8" w:rsidRPr="00DA1FD8" w14:paraId="5DC95A81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CC5F16C" w14:textId="16C9F10F" w:rsidR="00A340F2" w:rsidRPr="00DA1FD8" w:rsidRDefault="0028307B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r w:rsidRPr="00DA1FD8">
              <w:rPr>
                <w:color w:val="7030A0"/>
              </w:rPr>
              <w:t>S/NO</w:t>
            </w:r>
          </w:p>
        </w:tc>
        <w:sdt>
          <w:sdtPr>
            <w:rPr>
              <w:color w:val="7030A0"/>
            </w:rPr>
            <w:alias w:val="Description:"/>
            <w:tag w:val="Description:"/>
            <w:id w:val="329724175"/>
            <w:placeholder>
              <w:docPart w:val="1FBF2687F1354D28A5302B9328524244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00CBACA2" w14:textId="77777777" w:rsidR="00A340F2" w:rsidRPr="00DA1FD8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7030A0"/>
                  </w:rPr>
                </w:pPr>
                <w:r w:rsidRPr="00DA1FD8">
                  <w:rPr>
                    <w:color w:val="7030A0"/>
                  </w:rPr>
                  <w:t>Description</w:t>
                </w:r>
              </w:p>
            </w:tc>
          </w:sdtContent>
        </w:sdt>
        <w:tc>
          <w:tcPr>
            <w:tcW w:w="2304" w:type="dxa"/>
            <w:hideMark/>
          </w:tcPr>
          <w:p w14:paraId="20AA61A6" w14:textId="55932420" w:rsidR="00A340F2" w:rsidRPr="00DA1FD8" w:rsidRDefault="0028307B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r w:rsidRPr="00DA1FD8">
              <w:rPr>
                <w:color w:val="7030A0"/>
              </w:rPr>
              <w:t xml:space="preserve"> Price</w:t>
            </w:r>
          </w:p>
        </w:tc>
        <w:tc>
          <w:tcPr>
            <w:tcW w:w="2195" w:type="dxa"/>
            <w:hideMark/>
          </w:tcPr>
          <w:p w14:paraId="4370E9E2" w14:textId="1B830E66" w:rsidR="00A340F2" w:rsidRPr="00DA1FD8" w:rsidRDefault="0028307B" w:rsidP="002F5404">
            <w:pPr>
              <w:pStyle w:val="Style1"/>
              <w:framePr w:hSpace="0" w:wrap="auto" w:vAnchor="margin" w:hAnchor="text" w:xAlign="left" w:yAlign="inline"/>
              <w:rPr>
                <w:color w:val="7030A0"/>
              </w:rPr>
            </w:pPr>
            <w:r w:rsidRPr="00DA1FD8">
              <w:rPr>
                <w:color w:val="7030A0"/>
              </w:rPr>
              <w:t>Total</w:t>
            </w:r>
          </w:p>
        </w:tc>
      </w:tr>
    </w:tbl>
    <w:p w14:paraId="10A1EF77" w14:textId="77777777" w:rsidR="000E7C40" w:rsidRDefault="000E7C40"/>
    <w:p w14:paraId="2F6C7196" w14:textId="77777777" w:rsidR="000E7C40" w:rsidRDefault="000E7C40"/>
    <w:tbl>
      <w:tblPr>
        <w:tblStyle w:val="Contenttable"/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6"/>
        <w:gridCol w:w="3618"/>
        <w:gridCol w:w="2305"/>
        <w:gridCol w:w="2196"/>
      </w:tblGrid>
      <w:tr w:rsidR="001B0E87" w:rsidRPr="00AF2099" w14:paraId="3A783E68" w14:textId="77777777" w:rsidTr="005D6E64">
        <w:trPr>
          <w:trHeight w:hRule="exact" w:val="490"/>
        </w:trPr>
        <w:tc>
          <w:tcPr>
            <w:tcW w:w="2410" w:type="dxa"/>
          </w:tcPr>
          <w:p w14:paraId="6206BF3B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7E32AFA" w14:textId="1C4565D4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7030A0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7030A0"/>
                <w:spacing w:val="3"/>
                <w:sz w:val="24"/>
                <w:szCs w:val="24"/>
                <w:lang w:eastAsia="en-KE"/>
              </w:rPr>
              <w:t>WEBSITES</w:t>
            </w:r>
          </w:p>
        </w:tc>
        <w:tc>
          <w:tcPr>
            <w:tcW w:w="2304" w:type="dxa"/>
          </w:tcPr>
          <w:p w14:paraId="20F48BEB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60A87AB4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5F6B2CFD" w14:textId="77777777" w:rsidTr="005D6E64">
        <w:trPr>
          <w:trHeight w:hRule="exact" w:val="490"/>
        </w:trPr>
        <w:tc>
          <w:tcPr>
            <w:tcW w:w="2410" w:type="dxa"/>
          </w:tcPr>
          <w:p w14:paraId="6512B86D" w14:textId="2FA544D4" w:rsidR="001B0E87" w:rsidRPr="00AF2099" w:rsidRDefault="001B0E87" w:rsidP="00DA1FD8">
            <w:pPr>
              <w:pStyle w:val="Normalright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16" w:type="dxa"/>
          </w:tcPr>
          <w:p w14:paraId="1A3A17C6" w14:textId="2E7AE4AA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000000" w:themeColor="text1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000000" w:themeColor="text1"/>
                <w:spacing w:val="3"/>
                <w:sz w:val="24"/>
                <w:szCs w:val="24"/>
                <w:lang w:eastAsia="en-KE"/>
              </w:rPr>
              <w:t>Digital Buddy</w:t>
            </w:r>
          </w:p>
        </w:tc>
        <w:tc>
          <w:tcPr>
            <w:tcW w:w="2304" w:type="dxa"/>
          </w:tcPr>
          <w:p w14:paraId="41AEC92B" w14:textId="0A89DD5C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4,000</w:t>
            </w:r>
          </w:p>
        </w:tc>
        <w:tc>
          <w:tcPr>
            <w:tcW w:w="2195" w:type="dxa"/>
          </w:tcPr>
          <w:p w14:paraId="69683FF9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6B447127" w14:textId="77777777" w:rsidTr="005D6E64">
        <w:trPr>
          <w:trHeight w:hRule="exact" w:val="490"/>
        </w:trPr>
        <w:tc>
          <w:tcPr>
            <w:tcW w:w="2410" w:type="dxa"/>
          </w:tcPr>
          <w:p w14:paraId="2B4BAB88" w14:textId="4241CB3A" w:rsidR="001B0E87" w:rsidRPr="00AF2099" w:rsidRDefault="001B0E87" w:rsidP="00DA1FD8">
            <w:pPr>
              <w:pStyle w:val="Normalright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16" w:type="dxa"/>
          </w:tcPr>
          <w:p w14:paraId="11005827" w14:textId="187F0511" w:rsidR="001B0E87" w:rsidRPr="00AF2099" w:rsidRDefault="00DA1FD8" w:rsidP="00EB63A0">
            <w:pPr>
              <w:pStyle w:val="Normalright"/>
              <w:rPr>
                <w:rFonts w:ascii="Lato" w:eastAsia="Times New Roman" w:hAnsi="Lato" w:cs="Times New Roman"/>
                <w:bCs/>
                <w:color w:val="000000" w:themeColor="text1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000000" w:themeColor="text1"/>
                <w:spacing w:val="3"/>
                <w:sz w:val="24"/>
                <w:szCs w:val="24"/>
                <w:lang w:eastAsia="en-KE"/>
              </w:rPr>
              <w:t>Pure Pixels</w:t>
            </w:r>
          </w:p>
        </w:tc>
        <w:tc>
          <w:tcPr>
            <w:tcW w:w="2304" w:type="dxa"/>
          </w:tcPr>
          <w:p w14:paraId="5542782E" w14:textId="4196003D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 xml:space="preserve">Kshs </w:t>
            </w:r>
            <w:r w:rsidR="00D63793">
              <w:rPr>
                <w:sz w:val="24"/>
                <w:szCs w:val="24"/>
                <w:lang w:eastAsia="ja-JP"/>
              </w:rPr>
              <w:t>2,000</w:t>
            </w:r>
          </w:p>
        </w:tc>
        <w:tc>
          <w:tcPr>
            <w:tcW w:w="2195" w:type="dxa"/>
          </w:tcPr>
          <w:p w14:paraId="72095666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E2392D" w:rsidRPr="00AF2099" w14:paraId="6C9A0838" w14:textId="77777777" w:rsidTr="005D6E64">
        <w:trPr>
          <w:trHeight w:hRule="exact" w:val="490"/>
        </w:trPr>
        <w:tc>
          <w:tcPr>
            <w:tcW w:w="2410" w:type="dxa"/>
          </w:tcPr>
          <w:p w14:paraId="35BB253A" w14:textId="77777777" w:rsidR="00E2392D" w:rsidRPr="00AF2099" w:rsidRDefault="00E2392D" w:rsidP="00E2392D">
            <w:pPr>
              <w:pStyle w:val="Normalright"/>
              <w:ind w:left="7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16" w:type="dxa"/>
          </w:tcPr>
          <w:p w14:paraId="678FED85" w14:textId="77777777" w:rsidR="00E2392D" w:rsidRPr="00AF2099" w:rsidRDefault="00E2392D" w:rsidP="00EB63A0">
            <w:pPr>
              <w:pStyle w:val="Normalright"/>
              <w:rPr>
                <w:rFonts w:ascii="Lato" w:eastAsia="Times New Roman" w:hAnsi="Lato" w:cs="Times New Roman"/>
                <w:bCs/>
                <w:color w:val="000000" w:themeColor="text1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17980426" w14:textId="77777777" w:rsidR="00E2392D" w:rsidRPr="00AF2099" w:rsidRDefault="00E2392D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3DE3F0CF" w14:textId="744A433C" w:rsidR="00E2392D" w:rsidRPr="00AF2099" w:rsidRDefault="00E2392D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color w:val="7030A0"/>
                <w:sz w:val="24"/>
                <w:szCs w:val="24"/>
                <w:lang w:eastAsia="ja-JP"/>
              </w:rPr>
              <w:t xml:space="preserve">Kshs </w:t>
            </w:r>
            <w:r w:rsidR="00D63793">
              <w:rPr>
                <w:color w:val="7030A0"/>
                <w:sz w:val="24"/>
                <w:szCs w:val="24"/>
                <w:lang w:eastAsia="ja-JP"/>
              </w:rPr>
              <w:t>6</w:t>
            </w:r>
            <w:r w:rsidRPr="00AF2099">
              <w:rPr>
                <w:color w:val="7030A0"/>
                <w:sz w:val="24"/>
                <w:szCs w:val="24"/>
                <w:lang w:eastAsia="ja-JP"/>
              </w:rPr>
              <w:t>,000</w:t>
            </w:r>
          </w:p>
        </w:tc>
      </w:tr>
      <w:tr w:rsidR="001B0E87" w:rsidRPr="00AF2099" w14:paraId="6CC2A0B1" w14:textId="77777777" w:rsidTr="005D6E64">
        <w:trPr>
          <w:trHeight w:hRule="exact" w:val="490"/>
        </w:trPr>
        <w:tc>
          <w:tcPr>
            <w:tcW w:w="2410" w:type="dxa"/>
          </w:tcPr>
          <w:p w14:paraId="372D71AE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656F03F0" w14:textId="52529A69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7030A0"/>
                <w:spacing w:val="3"/>
                <w:sz w:val="24"/>
                <w:szCs w:val="24"/>
                <w:lang w:eastAsia="en-KE"/>
              </w:rPr>
              <w:t>POWERPOINT</w:t>
            </w:r>
          </w:p>
        </w:tc>
        <w:tc>
          <w:tcPr>
            <w:tcW w:w="2304" w:type="dxa"/>
          </w:tcPr>
          <w:p w14:paraId="6EF70552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159413A7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EB63A0" w:rsidRPr="00AF2099" w14:paraId="24F68225" w14:textId="77777777" w:rsidTr="005D6E64">
        <w:trPr>
          <w:trHeight w:hRule="exact" w:val="490"/>
        </w:trPr>
        <w:tc>
          <w:tcPr>
            <w:tcW w:w="2410" w:type="dxa"/>
          </w:tcPr>
          <w:p w14:paraId="6E4E5AA9" w14:textId="3021EABC" w:rsidR="00EB63A0" w:rsidRPr="00AF2099" w:rsidRDefault="001B0E87" w:rsidP="00DA1FD8">
            <w:pPr>
              <w:pStyle w:val="Normalright"/>
              <w:numPr>
                <w:ilvl w:val="0"/>
                <w:numId w:val="13"/>
              </w:numPr>
              <w:tabs>
                <w:tab w:val="right" w:pos="2197"/>
              </w:tabs>
              <w:rPr>
                <w:sz w:val="24"/>
                <w:szCs w:val="24"/>
              </w:rPr>
            </w:pPr>
            <w:r w:rsidRPr="00AF2099">
              <w:rPr>
                <w:sz w:val="24"/>
                <w:szCs w:val="24"/>
              </w:rPr>
              <w:tab/>
            </w:r>
          </w:p>
        </w:tc>
        <w:tc>
          <w:tcPr>
            <w:tcW w:w="3616" w:type="dxa"/>
          </w:tcPr>
          <w:p w14:paraId="4EF8F70F" w14:textId="4375CC6C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PPT Practical Exam</w:t>
            </w:r>
          </w:p>
        </w:tc>
        <w:tc>
          <w:tcPr>
            <w:tcW w:w="2304" w:type="dxa"/>
          </w:tcPr>
          <w:p w14:paraId="44645975" w14:textId="77777777" w:rsidR="00EB63A0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1,000</w:t>
            </w:r>
          </w:p>
          <w:p w14:paraId="402AE96B" w14:textId="2EDBE170" w:rsidR="00E2392D" w:rsidRPr="00AF2099" w:rsidRDefault="00E2392D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2195" w:type="dxa"/>
          </w:tcPr>
          <w:p w14:paraId="49498816" w14:textId="40BEE1AE" w:rsidR="00EB63A0" w:rsidRPr="00AF2099" w:rsidRDefault="00EB63A0" w:rsidP="00EB63A0">
            <w:pPr>
              <w:pStyle w:val="Normalright"/>
              <w:rPr>
                <w:sz w:val="24"/>
                <w:szCs w:val="24"/>
              </w:rPr>
            </w:pPr>
          </w:p>
        </w:tc>
      </w:tr>
      <w:tr w:rsidR="00E2392D" w:rsidRPr="00AF2099" w14:paraId="225A6F16" w14:textId="77777777" w:rsidTr="005D6E64">
        <w:trPr>
          <w:trHeight w:hRule="exact" w:val="490"/>
        </w:trPr>
        <w:tc>
          <w:tcPr>
            <w:tcW w:w="2410" w:type="dxa"/>
          </w:tcPr>
          <w:p w14:paraId="30D65D91" w14:textId="77777777" w:rsidR="00E2392D" w:rsidRPr="00AF2099" w:rsidRDefault="00E2392D" w:rsidP="00E2392D">
            <w:pPr>
              <w:pStyle w:val="Normalright"/>
              <w:tabs>
                <w:tab w:val="right" w:pos="2197"/>
              </w:tabs>
              <w:ind w:left="72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2AD03FEB" w14:textId="77777777" w:rsidR="00E2392D" w:rsidRPr="00AF2099" w:rsidRDefault="00E2392D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1230F5B6" w14:textId="77777777" w:rsidR="00E2392D" w:rsidRPr="00AF2099" w:rsidRDefault="00E2392D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7B4F0AB3" w14:textId="10C41D14" w:rsidR="00E2392D" w:rsidRPr="00AF2099" w:rsidRDefault="00E2392D" w:rsidP="00EB63A0">
            <w:pPr>
              <w:pStyle w:val="Normalright"/>
              <w:rPr>
                <w:color w:val="7030A0"/>
                <w:sz w:val="24"/>
                <w:szCs w:val="24"/>
              </w:rPr>
            </w:pPr>
            <w:r w:rsidRPr="00AF2099">
              <w:rPr>
                <w:color w:val="7030A0"/>
                <w:sz w:val="24"/>
                <w:szCs w:val="24"/>
              </w:rPr>
              <w:t>Kshs 1,000</w:t>
            </w:r>
          </w:p>
        </w:tc>
      </w:tr>
      <w:tr w:rsidR="001B0E87" w:rsidRPr="00AF2099" w14:paraId="30C251E8" w14:textId="77777777" w:rsidTr="005D6E64">
        <w:trPr>
          <w:trHeight w:hRule="exact" w:val="490"/>
        </w:trPr>
        <w:tc>
          <w:tcPr>
            <w:tcW w:w="2410" w:type="dxa"/>
          </w:tcPr>
          <w:p w14:paraId="108C0B08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678FF56A" w14:textId="60340455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7030A0"/>
                <w:spacing w:val="3"/>
                <w:sz w:val="24"/>
                <w:szCs w:val="24"/>
                <w:lang w:eastAsia="en-KE"/>
              </w:rPr>
              <w:t>EXCEL</w:t>
            </w:r>
          </w:p>
        </w:tc>
        <w:tc>
          <w:tcPr>
            <w:tcW w:w="2304" w:type="dxa"/>
          </w:tcPr>
          <w:p w14:paraId="18C6D69A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1F23856C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EB63A0" w:rsidRPr="00AF2099" w14:paraId="033AE9CC" w14:textId="77777777" w:rsidTr="005D6E64">
        <w:trPr>
          <w:trHeight w:hRule="exact" w:val="490"/>
        </w:trPr>
        <w:tc>
          <w:tcPr>
            <w:tcW w:w="2410" w:type="dxa"/>
          </w:tcPr>
          <w:p w14:paraId="1FEB8A3A" w14:textId="1F71A74F" w:rsidR="00EB63A0" w:rsidRPr="00AF2099" w:rsidRDefault="00EB63A0" w:rsidP="00E2392D">
            <w:pPr>
              <w:pStyle w:val="Normalright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2A22A32C" w14:textId="3D52EA17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MD1 Quiz</w:t>
            </w:r>
          </w:p>
        </w:tc>
        <w:tc>
          <w:tcPr>
            <w:tcW w:w="2304" w:type="dxa"/>
          </w:tcPr>
          <w:p w14:paraId="0DDA8922" w14:textId="54C90C01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13CB8F08" w14:textId="69FC46B6" w:rsidR="00EB63A0" w:rsidRPr="00AF2099" w:rsidRDefault="00EB63A0" w:rsidP="00EB63A0">
            <w:pPr>
              <w:pStyle w:val="Normalright"/>
              <w:rPr>
                <w:sz w:val="24"/>
                <w:szCs w:val="24"/>
              </w:rPr>
            </w:pPr>
          </w:p>
        </w:tc>
      </w:tr>
      <w:tr w:rsidR="00EB63A0" w:rsidRPr="00AF2099" w14:paraId="55398490" w14:textId="77777777" w:rsidTr="005D6E64">
        <w:trPr>
          <w:trHeight w:hRule="exact" w:val="490"/>
        </w:trPr>
        <w:tc>
          <w:tcPr>
            <w:tcW w:w="2410" w:type="dxa"/>
          </w:tcPr>
          <w:p w14:paraId="0627D9F4" w14:textId="731E4286" w:rsidR="00EB63A0" w:rsidRPr="00AF2099" w:rsidRDefault="00EB63A0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41E12AE0" w14:textId="3E896E25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MD1 Homework</w:t>
            </w:r>
          </w:p>
        </w:tc>
        <w:tc>
          <w:tcPr>
            <w:tcW w:w="2304" w:type="dxa"/>
          </w:tcPr>
          <w:p w14:paraId="7636BDE9" w14:textId="6180513C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sz w:val="24"/>
                <w:szCs w:val="24"/>
              </w:rPr>
              <w:t>Kshs 750</w:t>
            </w:r>
          </w:p>
        </w:tc>
        <w:tc>
          <w:tcPr>
            <w:tcW w:w="2195" w:type="dxa"/>
          </w:tcPr>
          <w:p w14:paraId="2D208FCD" w14:textId="55A37F4B" w:rsidR="00EB63A0" w:rsidRPr="00AF2099" w:rsidRDefault="00EB63A0" w:rsidP="00EB63A0">
            <w:pPr>
              <w:pStyle w:val="Normalright"/>
              <w:rPr>
                <w:sz w:val="24"/>
                <w:szCs w:val="24"/>
              </w:rPr>
            </w:pPr>
          </w:p>
        </w:tc>
      </w:tr>
      <w:tr w:rsidR="00EB63A0" w:rsidRPr="00AF2099" w14:paraId="19EA42D2" w14:textId="77777777" w:rsidTr="005D6E64">
        <w:trPr>
          <w:trHeight w:hRule="exact" w:val="490"/>
        </w:trPr>
        <w:tc>
          <w:tcPr>
            <w:tcW w:w="2410" w:type="dxa"/>
          </w:tcPr>
          <w:p w14:paraId="674D8BA8" w14:textId="69725B24" w:rsidR="0028307B" w:rsidRPr="00AF2099" w:rsidRDefault="0028307B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  <w:p w14:paraId="1A9F6108" w14:textId="3B2DB7BB" w:rsidR="0028307B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6F5A25C7" w14:textId="325794B4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MD2 Quiz</w:t>
            </w:r>
          </w:p>
        </w:tc>
        <w:tc>
          <w:tcPr>
            <w:tcW w:w="2304" w:type="dxa"/>
          </w:tcPr>
          <w:p w14:paraId="70683422" w14:textId="1BE17DBD" w:rsidR="00EB63A0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68A4EB78" w14:textId="768DB68D" w:rsidR="00EB63A0" w:rsidRPr="00AF2099" w:rsidRDefault="00EB63A0" w:rsidP="00EB63A0">
            <w:pPr>
              <w:pStyle w:val="Normalright"/>
              <w:rPr>
                <w:sz w:val="24"/>
                <w:szCs w:val="24"/>
              </w:rPr>
            </w:pPr>
          </w:p>
        </w:tc>
      </w:tr>
      <w:tr w:rsidR="0028307B" w:rsidRPr="00AF2099" w14:paraId="2A2CCDF2" w14:textId="77777777" w:rsidTr="005D6E64">
        <w:trPr>
          <w:trHeight w:hRule="exact" w:val="490"/>
        </w:trPr>
        <w:tc>
          <w:tcPr>
            <w:tcW w:w="2410" w:type="dxa"/>
          </w:tcPr>
          <w:p w14:paraId="361F6564" w14:textId="669ED403" w:rsidR="0028307B" w:rsidRPr="00AF2099" w:rsidRDefault="0028307B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  <w:p w14:paraId="65255496" w14:textId="7ED7C14B" w:rsidR="0028307B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  <w:r w:rsidRPr="00AF2099">
              <w:rPr>
                <w:sz w:val="24"/>
                <w:szCs w:val="24"/>
              </w:rPr>
              <w:t>6</w:t>
            </w:r>
          </w:p>
        </w:tc>
        <w:tc>
          <w:tcPr>
            <w:tcW w:w="3616" w:type="dxa"/>
          </w:tcPr>
          <w:p w14:paraId="3AC71C74" w14:textId="77777777" w:rsidR="0028307B" w:rsidRPr="00AF2099" w:rsidRDefault="0028307B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MD2 HW</w:t>
            </w:r>
          </w:p>
          <w:p w14:paraId="642AF03B" w14:textId="7DD93904" w:rsidR="0028307B" w:rsidRPr="00AF2099" w:rsidRDefault="0028307B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MD3 Quiz</w:t>
            </w:r>
          </w:p>
        </w:tc>
        <w:tc>
          <w:tcPr>
            <w:tcW w:w="2304" w:type="dxa"/>
          </w:tcPr>
          <w:p w14:paraId="77F08917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1,000</w:t>
            </w:r>
          </w:p>
          <w:p w14:paraId="5E4EFD4B" w14:textId="0293B76D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17581BBD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28307B" w:rsidRPr="00AF2099" w14:paraId="20CC75F1" w14:textId="77777777" w:rsidTr="005D6E64">
        <w:trPr>
          <w:trHeight w:hRule="exact" w:val="490"/>
        </w:trPr>
        <w:tc>
          <w:tcPr>
            <w:tcW w:w="2410" w:type="dxa"/>
          </w:tcPr>
          <w:p w14:paraId="65DF62EB" w14:textId="503195E9" w:rsidR="0028307B" w:rsidRPr="00AF2099" w:rsidRDefault="0028307B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45E2BDCB" w14:textId="7E6FAE34" w:rsidR="0028307B" w:rsidRPr="00AF2099" w:rsidRDefault="0028307B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MD3 Quiz</w:t>
            </w:r>
          </w:p>
        </w:tc>
        <w:tc>
          <w:tcPr>
            <w:tcW w:w="2304" w:type="dxa"/>
          </w:tcPr>
          <w:p w14:paraId="2697E838" w14:textId="0B8151C6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2CB46D29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28307B" w:rsidRPr="00AF2099" w14:paraId="4BD29F3F" w14:textId="77777777" w:rsidTr="005D6E64">
        <w:trPr>
          <w:trHeight w:hRule="exact" w:val="490"/>
        </w:trPr>
        <w:tc>
          <w:tcPr>
            <w:tcW w:w="2410" w:type="dxa"/>
          </w:tcPr>
          <w:p w14:paraId="5ED5734B" w14:textId="5C1683BC" w:rsidR="0028307B" w:rsidRPr="00AF2099" w:rsidRDefault="0028307B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DB4EECB" w14:textId="36EEBB6E" w:rsidR="0028307B" w:rsidRPr="00AF2099" w:rsidRDefault="0028307B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MD3 HW</w:t>
            </w:r>
          </w:p>
        </w:tc>
        <w:tc>
          <w:tcPr>
            <w:tcW w:w="2304" w:type="dxa"/>
          </w:tcPr>
          <w:p w14:paraId="6139C6D3" w14:textId="31A74ED6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008D67C5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28307B" w:rsidRPr="00AF2099" w14:paraId="695DFC11" w14:textId="77777777" w:rsidTr="005D6E64">
        <w:trPr>
          <w:trHeight w:hRule="exact" w:val="490"/>
        </w:trPr>
        <w:tc>
          <w:tcPr>
            <w:tcW w:w="2410" w:type="dxa"/>
          </w:tcPr>
          <w:p w14:paraId="6A3413F2" w14:textId="38D7D5CF" w:rsidR="0028307B" w:rsidRPr="00AF2099" w:rsidRDefault="0028307B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6AEE0AF8" w14:textId="1A86699D" w:rsidR="0028307B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Excel Module 3 Apply Quiz</w:t>
            </w:r>
          </w:p>
        </w:tc>
        <w:tc>
          <w:tcPr>
            <w:tcW w:w="2304" w:type="dxa"/>
          </w:tcPr>
          <w:p w14:paraId="4927C70D" w14:textId="7FECC482" w:rsidR="0028307B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160C1A69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4BAD2277" w14:textId="77777777" w:rsidTr="005D6E64">
        <w:trPr>
          <w:trHeight w:hRule="exact" w:val="490"/>
        </w:trPr>
        <w:tc>
          <w:tcPr>
            <w:tcW w:w="2410" w:type="dxa"/>
          </w:tcPr>
          <w:p w14:paraId="2D7A4217" w14:textId="734470F0" w:rsidR="001B0E87" w:rsidRPr="00AF2099" w:rsidRDefault="001B0E87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46464333" w14:textId="551A4AA7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  <w:t>EX Objective Exam</w:t>
            </w:r>
          </w:p>
        </w:tc>
        <w:tc>
          <w:tcPr>
            <w:tcW w:w="2304" w:type="dxa"/>
          </w:tcPr>
          <w:p w14:paraId="108CC303" w14:textId="25B3E89D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1,000</w:t>
            </w:r>
          </w:p>
        </w:tc>
        <w:tc>
          <w:tcPr>
            <w:tcW w:w="2195" w:type="dxa"/>
          </w:tcPr>
          <w:p w14:paraId="03220882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040AB103" w14:textId="77777777" w:rsidTr="005D6E64">
        <w:trPr>
          <w:trHeight w:hRule="exact" w:val="490"/>
        </w:trPr>
        <w:tc>
          <w:tcPr>
            <w:tcW w:w="2410" w:type="dxa"/>
          </w:tcPr>
          <w:p w14:paraId="06D96036" w14:textId="2ECC5C2B" w:rsidR="001B0E87" w:rsidRPr="00AF2099" w:rsidRDefault="001B0E87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1EFA8355" w14:textId="77777777" w:rsidR="001B0E87" w:rsidRPr="00AF2099" w:rsidRDefault="001B0E87" w:rsidP="001B0E87">
            <w:pPr>
              <w:spacing w:after="0"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EX Practical Exam</w:t>
            </w:r>
          </w:p>
          <w:p w14:paraId="5C4C9E81" w14:textId="77777777" w:rsidR="001B0E87" w:rsidRPr="00AF2099" w:rsidRDefault="001B0E87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02699F1F" w14:textId="5BFEB3D9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1,250</w:t>
            </w:r>
          </w:p>
        </w:tc>
        <w:tc>
          <w:tcPr>
            <w:tcW w:w="2195" w:type="dxa"/>
          </w:tcPr>
          <w:p w14:paraId="290A1D17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1B11252E" w14:textId="77777777" w:rsidTr="005D6E64">
        <w:trPr>
          <w:trHeight w:hRule="exact" w:val="490"/>
        </w:trPr>
        <w:tc>
          <w:tcPr>
            <w:tcW w:w="2410" w:type="dxa"/>
          </w:tcPr>
          <w:p w14:paraId="06B3859B" w14:textId="463C77BC" w:rsidR="001B0E87" w:rsidRPr="00AF2099" w:rsidRDefault="001B0E87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0192FE0" w14:textId="3323425E" w:rsidR="001B0E87" w:rsidRPr="00AF2099" w:rsidRDefault="001B0E87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Discussion 1</w:t>
            </w:r>
          </w:p>
        </w:tc>
        <w:tc>
          <w:tcPr>
            <w:tcW w:w="2304" w:type="dxa"/>
          </w:tcPr>
          <w:p w14:paraId="514E706D" w14:textId="0EA6CD43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250</w:t>
            </w:r>
          </w:p>
        </w:tc>
        <w:tc>
          <w:tcPr>
            <w:tcW w:w="2195" w:type="dxa"/>
          </w:tcPr>
          <w:p w14:paraId="493BED73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1B0E87" w:rsidRPr="00AF2099" w14:paraId="20A1B2D1" w14:textId="77777777" w:rsidTr="005D6E64">
        <w:trPr>
          <w:trHeight w:hRule="exact" w:val="490"/>
        </w:trPr>
        <w:tc>
          <w:tcPr>
            <w:tcW w:w="2410" w:type="dxa"/>
          </w:tcPr>
          <w:p w14:paraId="23D5A11C" w14:textId="650DC165" w:rsidR="001B0E87" w:rsidRPr="00AF2099" w:rsidRDefault="001B0E87" w:rsidP="00DA1FD8">
            <w:pPr>
              <w:pStyle w:val="Normalright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55927228" w14:textId="32FB4970" w:rsidR="001B0E87" w:rsidRPr="00AF2099" w:rsidRDefault="001B0E87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Discussion 2</w:t>
            </w:r>
          </w:p>
        </w:tc>
        <w:tc>
          <w:tcPr>
            <w:tcW w:w="2304" w:type="dxa"/>
          </w:tcPr>
          <w:p w14:paraId="6E325134" w14:textId="6657D5D1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250</w:t>
            </w:r>
          </w:p>
        </w:tc>
        <w:tc>
          <w:tcPr>
            <w:tcW w:w="2195" w:type="dxa"/>
          </w:tcPr>
          <w:p w14:paraId="1B622E94" w14:textId="358E7C51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E2392D" w:rsidRPr="00AF2099" w14:paraId="76C992B6" w14:textId="77777777" w:rsidTr="005D6E64">
        <w:trPr>
          <w:trHeight w:hRule="exact" w:val="490"/>
        </w:trPr>
        <w:tc>
          <w:tcPr>
            <w:tcW w:w="2410" w:type="dxa"/>
          </w:tcPr>
          <w:p w14:paraId="3A3EAFE2" w14:textId="77777777" w:rsidR="00E2392D" w:rsidRPr="00AF2099" w:rsidRDefault="00E2392D" w:rsidP="00E2392D">
            <w:pPr>
              <w:pStyle w:val="Normalright"/>
              <w:ind w:left="72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11EE53EF" w14:textId="77777777" w:rsidR="00E2392D" w:rsidRPr="00AF2099" w:rsidRDefault="00E2392D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7F16C1B3" w14:textId="77777777" w:rsidR="00E2392D" w:rsidRPr="00AF2099" w:rsidRDefault="00E2392D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24332B19" w14:textId="77777777" w:rsidR="00E2392D" w:rsidRDefault="00E2392D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  <w:r w:rsidRPr="00AF2099">
              <w:rPr>
                <w:color w:val="7030A0"/>
                <w:sz w:val="24"/>
                <w:szCs w:val="24"/>
                <w:lang w:eastAsia="ja-JP"/>
              </w:rPr>
              <w:t xml:space="preserve">Kshs </w:t>
            </w:r>
            <w:r w:rsidR="00AF2099" w:rsidRPr="00AF2099">
              <w:rPr>
                <w:color w:val="7030A0"/>
                <w:sz w:val="24"/>
                <w:szCs w:val="24"/>
                <w:lang w:eastAsia="ja-JP"/>
              </w:rPr>
              <w:t>8,250</w:t>
            </w:r>
          </w:p>
          <w:p w14:paraId="2711F3FA" w14:textId="59A18333" w:rsidR="00F87F35" w:rsidRPr="00AF2099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7F35" w:rsidRPr="00AF2099" w14:paraId="5FF72ADB" w14:textId="77777777" w:rsidTr="005D6E64">
        <w:trPr>
          <w:trHeight w:hRule="exact" w:val="490"/>
        </w:trPr>
        <w:tc>
          <w:tcPr>
            <w:tcW w:w="2410" w:type="dxa"/>
          </w:tcPr>
          <w:p w14:paraId="1246A267" w14:textId="77777777" w:rsidR="00F87F35" w:rsidRPr="00AF2099" w:rsidRDefault="00F87F35" w:rsidP="00E2392D">
            <w:pPr>
              <w:pStyle w:val="Normalright"/>
              <w:ind w:left="72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AD10549" w14:textId="0FE87629" w:rsidR="00F87F35" w:rsidRPr="00AF2099" w:rsidRDefault="00F87F35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 w:rsidRPr="00F87F35">
              <w:rPr>
                <w:rFonts w:ascii="Lato" w:eastAsia="Times New Roman" w:hAnsi="Lato" w:cs="Times New Roman"/>
                <w:b/>
                <w:bCs/>
                <w:color w:val="7030A0"/>
                <w:spacing w:val="3"/>
                <w:sz w:val="24"/>
                <w:szCs w:val="24"/>
                <w:lang w:eastAsia="en-KE"/>
              </w:rPr>
              <w:t>ACCESS</w:t>
            </w:r>
          </w:p>
        </w:tc>
        <w:tc>
          <w:tcPr>
            <w:tcW w:w="2304" w:type="dxa"/>
          </w:tcPr>
          <w:p w14:paraId="7FC4A060" w14:textId="77777777" w:rsidR="00F87F35" w:rsidRPr="00AF2099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3549816E" w14:textId="77777777" w:rsidR="00F87F35" w:rsidRPr="00AF2099" w:rsidRDefault="00F87F35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F87F35" w:rsidRPr="00AF2099" w14:paraId="7BF58D8F" w14:textId="77777777" w:rsidTr="005D6E64">
        <w:trPr>
          <w:trHeight w:hRule="exact" w:val="490"/>
        </w:trPr>
        <w:tc>
          <w:tcPr>
            <w:tcW w:w="2410" w:type="dxa"/>
          </w:tcPr>
          <w:p w14:paraId="58889486" w14:textId="146B46D8" w:rsidR="00F87F35" w:rsidRPr="00AF2099" w:rsidRDefault="00F87F35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0AB6B18C" w14:textId="1F62F95A" w:rsidR="00F87F35" w:rsidRPr="00AF2099" w:rsidRDefault="00F87F35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Module 1 Quiz</w:t>
            </w:r>
          </w:p>
        </w:tc>
        <w:tc>
          <w:tcPr>
            <w:tcW w:w="2304" w:type="dxa"/>
          </w:tcPr>
          <w:p w14:paraId="1DC60BAC" w14:textId="0B3AD38F" w:rsidR="00F87F35" w:rsidRPr="00AF2099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51BA87B8" w14:textId="77777777" w:rsidR="00F87F35" w:rsidRPr="00AF2099" w:rsidRDefault="00F87F35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F87F35" w:rsidRPr="00AF2099" w14:paraId="4FA341CA" w14:textId="77777777" w:rsidTr="005D6E64">
        <w:trPr>
          <w:trHeight w:hRule="exact" w:val="490"/>
        </w:trPr>
        <w:tc>
          <w:tcPr>
            <w:tcW w:w="2410" w:type="dxa"/>
          </w:tcPr>
          <w:p w14:paraId="46AF371A" w14:textId="00EE96B1" w:rsidR="00F87F35" w:rsidRPr="00AF2099" w:rsidRDefault="00F87F35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4AE1C42D" w14:textId="6FD9B9D7" w:rsidR="00F87F35" w:rsidRPr="00AF2099" w:rsidRDefault="00F87F35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Module 1 HW</w:t>
            </w:r>
          </w:p>
        </w:tc>
        <w:tc>
          <w:tcPr>
            <w:tcW w:w="2304" w:type="dxa"/>
          </w:tcPr>
          <w:p w14:paraId="2D536784" w14:textId="77777777" w:rsidR="00F87F35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1000</w:t>
            </w:r>
          </w:p>
          <w:p w14:paraId="522FC31F" w14:textId="677C79A4" w:rsidR="00AF10B2" w:rsidRPr="00AF2099" w:rsidRDefault="00AF10B2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0D5D4EC3" w14:textId="4CF68227" w:rsidR="00F87F35" w:rsidRPr="00AF2099" w:rsidRDefault="00F87F35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AF10B2" w:rsidRPr="00AF2099" w14:paraId="41AA76E0" w14:textId="77777777" w:rsidTr="005D6E64">
        <w:trPr>
          <w:trHeight w:hRule="exact" w:val="490"/>
        </w:trPr>
        <w:tc>
          <w:tcPr>
            <w:tcW w:w="2410" w:type="dxa"/>
          </w:tcPr>
          <w:p w14:paraId="74C132F8" w14:textId="77777777" w:rsidR="00AF10B2" w:rsidRPr="00AF2099" w:rsidRDefault="00AF10B2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2CD4F21" w14:textId="5EAD3E44" w:rsidR="00AF10B2" w:rsidRDefault="00AF10B2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Module 2 Quiz</w:t>
            </w:r>
          </w:p>
        </w:tc>
        <w:tc>
          <w:tcPr>
            <w:tcW w:w="2304" w:type="dxa"/>
          </w:tcPr>
          <w:p w14:paraId="0961625C" w14:textId="509A3A1D" w:rsidR="00AF10B2" w:rsidRDefault="00AF10B2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78070DD4" w14:textId="77777777" w:rsidR="00AF10B2" w:rsidRPr="00AF2099" w:rsidRDefault="00AF10B2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F82F3E" w:rsidRPr="00AF2099" w14:paraId="7C6FE3E9" w14:textId="77777777" w:rsidTr="005D6E64">
        <w:trPr>
          <w:trHeight w:hRule="exact" w:val="490"/>
        </w:trPr>
        <w:tc>
          <w:tcPr>
            <w:tcW w:w="2410" w:type="dxa"/>
          </w:tcPr>
          <w:p w14:paraId="6F079CF6" w14:textId="77777777" w:rsidR="00F82F3E" w:rsidRPr="00AF2099" w:rsidRDefault="00F82F3E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121D7AF6" w14:textId="3D02B39C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Module 2 HW</w:t>
            </w:r>
          </w:p>
        </w:tc>
        <w:tc>
          <w:tcPr>
            <w:tcW w:w="2304" w:type="dxa"/>
          </w:tcPr>
          <w:p w14:paraId="592698E1" w14:textId="0E7CF0A6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Kshs </w:t>
            </w:r>
            <w:r w:rsidR="00AC63EB">
              <w:rPr>
                <w:sz w:val="24"/>
                <w:szCs w:val="24"/>
                <w:lang w:eastAsia="ja-JP"/>
              </w:rPr>
              <w:t>1000</w:t>
            </w:r>
          </w:p>
          <w:p w14:paraId="1002F0EF" w14:textId="6F9C4597" w:rsidR="00461240" w:rsidRDefault="00461240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5BE1B1D3" w14:textId="77777777" w:rsidR="00F82F3E" w:rsidRPr="00AF2099" w:rsidRDefault="00F82F3E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461240" w:rsidRPr="00AF2099" w14:paraId="43CE0444" w14:textId="77777777" w:rsidTr="005D6E64">
        <w:trPr>
          <w:trHeight w:hRule="exact" w:val="490"/>
        </w:trPr>
        <w:tc>
          <w:tcPr>
            <w:tcW w:w="2410" w:type="dxa"/>
          </w:tcPr>
          <w:p w14:paraId="268CD7B3" w14:textId="77777777" w:rsidR="00461240" w:rsidRPr="00AF2099" w:rsidRDefault="00461240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043BAACC" w14:textId="1C87E647" w:rsidR="00461240" w:rsidRDefault="00461240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Discussion 12/12</w:t>
            </w:r>
          </w:p>
        </w:tc>
        <w:tc>
          <w:tcPr>
            <w:tcW w:w="2304" w:type="dxa"/>
          </w:tcPr>
          <w:p w14:paraId="3A2D92D8" w14:textId="77777777" w:rsidR="00461240" w:rsidRDefault="00461240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250</w:t>
            </w:r>
          </w:p>
          <w:p w14:paraId="00141381" w14:textId="6A28CC2C" w:rsidR="00AC63EB" w:rsidRDefault="00AC63E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1D3CE29B" w14:textId="77777777" w:rsidR="00461240" w:rsidRPr="00AF2099" w:rsidRDefault="00461240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AC63EB" w:rsidRPr="00AF2099" w14:paraId="4C53E30E" w14:textId="77777777" w:rsidTr="005D6E64">
        <w:trPr>
          <w:trHeight w:hRule="exact" w:val="490"/>
        </w:trPr>
        <w:tc>
          <w:tcPr>
            <w:tcW w:w="2410" w:type="dxa"/>
          </w:tcPr>
          <w:p w14:paraId="1A9A4408" w14:textId="77777777" w:rsidR="00AC63EB" w:rsidRPr="00AF2099" w:rsidRDefault="00AC63EB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2B30B941" w14:textId="5ED47353" w:rsidR="00AC63EB" w:rsidRDefault="00AC63EB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Objective Exam</w:t>
            </w:r>
          </w:p>
        </w:tc>
        <w:tc>
          <w:tcPr>
            <w:tcW w:w="2304" w:type="dxa"/>
          </w:tcPr>
          <w:p w14:paraId="479749FE" w14:textId="77777777" w:rsidR="00AC63EB" w:rsidRDefault="00AC63E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1000</w:t>
            </w:r>
          </w:p>
          <w:p w14:paraId="073FBDFF" w14:textId="7F0395D0" w:rsidR="00AC63EB" w:rsidRDefault="00AC63E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336888C6" w14:textId="77777777" w:rsidR="00AC63EB" w:rsidRPr="00AF2099" w:rsidRDefault="00AC63EB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AC63EB" w:rsidRPr="00AF2099" w14:paraId="7DF74E40" w14:textId="77777777" w:rsidTr="005D6E64">
        <w:trPr>
          <w:trHeight w:hRule="exact" w:val="490"/>
        </w:trPr>
        <w:tc>
          <w:tcPr>
            <w:tcW w:w="2410" w:type="dxa"/>
          </w:tcPr>
          <w:p w14:paraId="487FF9A8" w14:textId="77777777" w:rsidR="00AC63EB" w:rsidRPr="00AF2099" w:rsidRDefault="00AC63EB" w:rsidP="00F87F35">
            <w:pPr>
              <w:pStyle w:val="Normalright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7099877B" w14:textId="61152F21" w:rsidR="00AC63EB" w:rsidRDefault="00AC63EB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  <w:t>Access Practical Exam</w:t>
            </w:r>
          </w:p>
        </w:tc>
        <w:tc>
          <w:tcPr>
            <w:tcW w:w="2304" w:type="dxa"/>
          </w:tcPr>
          <w:p w14:paraId="4CEF77A3" w14:textId="4797C612" w:rsidR="00AC63EB" w:rsidRDefault="00AC63E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2000</w:t>
            </w:r>
          </w:p>
        </w:tc>
        <w:tc>
          <w:tcPr>
            <w:tcW w:w="2195" w:type="dxa"/>
          </w:tcPr>
          <w:p w14:paraId="19CD8F18" w14:textId="77777777" w:rsidR="00AC63EB" w:rsidRPr="00AF2099" w:rsidRDefault="00AC63EB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F87F35" w:rsidRPr="00AF2099" w14:paraId="6CD479CE" w14:textId="77777777" w:rsidTr="005D6E64">
        <w:trPr>
          <w:trHeight w:hRule="exact" w:val="490"/>
        </w:trPr>
        <w:tc>
          <w:tcPr>
            <w:tcW w:w="2410" w:type="dxa"/>
          </w:tcPr>
          <w:p w14:paraId="2578E185" w14:textId="77777777" w:rsidR="00F87F35" w:rsidRPr="00AF2099" w:rsidRDefault="00F87F35" w:rsidP="00E2392D">
            <w:pPr>
              <w:pStyle w:val="Normalright"/>
              <w:ind w:left="72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29707AF8" w14:textId="77777777" w:rsidR="00F87F35" w:rsidRPr="00AF2099" w:rsidRDefault="00F87F35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5B2A32CA" w14:textId="77777777" w:rsidR="00F87F35" w:rsidRPr="00AF2099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7CEB6026" w14:textId="3AE1D86C" w:rsidR="00F87F35" w:rsidRPr="00AF2099" w:rsidRDefault="00F87F35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  <w:r>
              <w:rPr>
                <w:color w:val="7030A0"/>
                <w:sz w:val="24"/>
                <w:szCs w:val="24"/>
                <w:lang w:eastAsia="ja-JP"/>
              </w:rPr>
              <w:t xml:space="preserve">Kshs </w:t>
            </w:r>
            <w:r w:rsidR="00AC63EB">
              <w:rPr>
                <w:color w:val="7030A0"/>
                <w:sz w:val="24"/>
                <w:szCs w:val="24"/>
                <w:lang w:eastAsia="ja-JP"/>
              </w:rPr>
              <w:t>6</w:t>
            </w:r>
            <w:r>
              <w:rPr>
                <w:color w:val="7030A0"/>
                <w:sz w:val="24"/>
                <w:szCs w:val="24"/>
                <w:lang w:eastAsia="ja-JP"/>
              </w:rPr>
              <w:t>,</w:t>
            </w:r>
            <w:r w:rsidR="00B47F0D">
              <w:rPr>
                <w:color w:val="7030A0"/>
                <w:sz w:val="24"/>
                <w:szCs w:val="24"/>
                <w:lang w:eastAsia="ja-JP"/>
              </w:rPr>
              <w:t>75</w:t>
            </w:r>
            <w:r>
              <w:rPr>
                <w:color w:val="7030A0"/>
                <w:sz w:val="24"/>
                <w:szCs w:val="24"/>
                <w:lang w:eastAsia="ja-JP"/>
              </w:rPr>
              <w:t>0</w:t>
            </w:r>
          </w:p>
        </w:tc>
      </w:tr>
      <w:tr w:rsidR="00F87F35" w:rsidRPr="00AF2099" w14:paraId="0D5E7B74" w14:textId="77777777" w:rsidTr="005D6E64">
        <w:trPr>
          <w:trHeight w:hRule="exact" w:val="490"/>
        </w:trPr>
        <w:tc>
          <w:tcPr>
            <w:tcW w:w="2410" w:type="dxa"/>
          </w:tcPr>
          <w:p w14:paraId="23027E48" w14:textId="77777777" w:rsidR="00F87F35" w:rsidRPr="00AF2099" w:rsidRDefault="00F87F35" w:rsidP="00E2392D">
            <w:pPr>
              <w:pStyle w:val="Normalright"/>
              <w:ind w:left="72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31B34FEC" w14:textId="77777777" w:rsidR="00F87F35" w:rsidRPr="00AF2099" w:rsidRDefault="00F87F35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470DF151" w14:textId="77777777" w:rsidR="00F87F35" w:rsidRPr="00AF2099" w:rsidRDefault="00F87F35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7CEF8F6E" w14:textId="77777777" w:rsidR="00F87F35" w:rsidRPr="00AF2099" w:rsidRDefault="00F87F35" w:rsidP="00EB63A0">
            <w:pPr>
              <w:pStyle w:val="Normalright"/>
              <w:rPr>
                <w:color w:val="7030A0"/>
                <w:sz w:val="24"/>
                <w:szCs w:val="24"/>
                <w:lang w:eastAsia="ja-JP"/>
              </w:rPr>
            </w:pPr>
          </w:p>
        </w:tc>
      </w:tr>
      <w:tr w:rsidR="001B0E87" w:rsidRPr="00AF2099" w14:paraId="5206AD0E" w14:textId="77777777" w:rsidTr="005D6E64">
        <w:trPr>
          <w:trHeight w:hRule="exact" w:val="490"/>
        </w:trPr>
        <w:tc>
          <w:tcPr>
            <w:tcW w:w="2410" w:type="dxa"/>
          </w:tcPr>
          <w:p w14:paraId="497118DD" w14:textId="77777777" w:rsidR="001B0E87" w:rsidRPr="00AF2099" w:rsidRDefault="001B0E87" w:rsidP="00EB63A0">
            <w:pPr>
              <w:pStyle w:val="Normalright"/>
              <w:rPr>
                <w:color w:val="7030A0"/>
                <w:sz w:val="24"/>
                <w:szCs w:val="24"/>
              </w:rPr>
            </w:pPr>
          </w:p>
        </w:tc>
        <w:tc>
          <w:tcPr>
            <w:tcW w:w="3616" w:type="dxa"/>
          </w:tcPr>
          <w:p w14:paraId="12D3B659" w14:textId="0FFA98B8" w:rsidR="001B0E87" w:rsidRPr="00AF2099" w:rsidRDefault="00DA1FD8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7030A0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7030A0"/>
                <w:spacing w:val="3"/>
                <w:sz w:val="24"/>
                <w:szCs w:val="24"/>
                <w:lang w:eastAsia="en-KE"/>
              </w:rPr>
              <w:t>APPLIED METALS</w:t>
            </w:r>
          </w:p>
        </w:tc>
        <w:tc>
          <w:tcPr>
            <w:tcW w:w="2304" w:type="dxa"/>
          </w:tcPr>
          <w:p w14:paraId="5F072290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2FC5CAED" w14:textId="77777777" w:rsidR="001B0E87" w:rsidRPr="00AF2099" w:rsidRDefault="001B0E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DA1FD8" w:rsidRPr="00AF2099" w14:paraId="29943A65" w14:textId="77777777" w:rsidTr="005D6E64">
        <w:trPr>
          <w:trHeight w:hRule="exact" w:val="490"/>
        </w:trPr>
        <w:tc>
          <w:tcPr>
            <w:tcW w:w="2410" w:type="dxa"/>
          </w:tcPr>
          <w:p w14:paraId="09EAC9CA" w14:textId="6FB852DB" w:rsidR="00DA1FD8" w:rsidRPr="00AF2099" w:rsidRDefault="00DA1FD8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0F4C073A" w14:textId="363BEFE3" w:rsidR="00DA1FD8" w:rsidRPr="00AF2099" w:rsidRDefault="00DA1FD8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Metals and Metallurgy</w:t>
            </w:r>
          </w:p>
        </w:tc>
        <w:tc>
          <w:tcPr>
            <w:tcW w:w="2304" w:type="dxa"/>
          </w:tcPr>
          <w:p w14:paraId="72BE026D" w14:textId="4BEF11A7" w:rsidR="00DA1FD8" w:rsidRPr="00AF2099" w:rsidRDefault="00DA1FD8" w:rsidP="00EB63A0">
            <w:pPr>
              <w:pStyle w:val="Normalright"/>
              <w:rPr>
                <w:color w:val="auto"/>
                <w:sz w:val="24"/>
                <w:szCs w:val="24"/>
                <w:lang w:eastAsia="ja-JP"/>
              </w:rPr>
            </w:pPr>
            <w:r w:rsidRPr="00AF2099">
              <w:rPr>
                <w:color w:val="auto"/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7E6FFEF0" w14:textId="77777777" w:rsidR="00DA1FD8" w:rsidRPr="00AF2099" w:rsidRDefault="00DA1FD8" w:rsidP="00EB63A0">
            <w:pPr>
              <w:pStyle w:val="Normalright"/>
              <w:rPr>
                <w:color w:val="auto"/>
                <w:sz w:val="24"/>
                <w:szCs w:val="24"/>
                <w:lang w:eastAsia="ja-JP"/>
              </w:rPr>
            </w:pPr>
          </w:p>
        </w:tc>
      </w:tr>
      <w:tr w:rsidR="00DA1FD8" w:rsidRPr="00AF2099" w14:paraId="535FA2FA" w14:textId="77777777" w:rsidTr="005D6E64">
        <w:trPr>
          <w:trHeight w:hRule="exact" w:val="490"/>
        </w:trPr>
        <w:tc>
          <w:tcPr>
            <w:tcW w:w="2410" w:type="dxa"/>
          </w:tcPr>
          <w:p w14:paraId="3CFDB04B" w14:textId="77777777" w:rsidR="00DA1FD8" w:rsidRPr="00AF2099" w:rsidRDefault="00DA1FD8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6B60F6E6" w14:textId="466CABF4" w:rsidR="00DA1FD8" w:rsidRPr="00AF2099" w:rsidRDefault="00DA1FD8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 w:rsidRPr="00AF2099"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#1 Assignment</w:t>
            </w:r>
          </w:p>
        </w:tc>
        <w:tc>
          <w:tcPr>
            <w:tcW w:w="2304" w:type="dxa"/>
          </w:tcPr>
          <w:p w14:paraId="283999FB" w14:textId="71B0D130" w:rsidR="00DA1FD8" w:rsidRDefault="00DA1FD8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sz w:val="24"/>
                <w:szCs w:val="24"/>
                <w:lang w:eastAsia="ja-JP"/>
              </w:rPr>
              <w:t>Kshs 750</w:t>
            </w:r>
          </w:p>
          <w:p w14:paraId="27560B63" w14:textId="77777777" w:rsidR="00A5374E" w:rsidRPr="00AF2099" w:rsidRDefault="00A5374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  <w:p w14:paraId="01ECC49A" w14:textId="614B7E4F" w:rsidR="00AF2099" w:rsidRPr="00AF2099" w:rsidRDefault="00AF2099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733F02E9" w14:textId="77777777" w:rsidR="00DA1FD8" w:rsidRPr="00AF2099" w:rsidRDefault="00DA1FD8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A5374E" w:rsidRPr="00AF2099" w14:paraId="067A302C" w14:textId="77777777" w:rsidTr="005D6E64">
        <w:trPr>
          <w:trHeight w:hRule="exact" w:val="490"/>
        </w:trPr>
        <w:tc>
          <w:tcPr>
            <w:tcW w:w="2410" w:type="dxa"/>
          </w:tcPr>
          <w:p w14:paraId="5CA7469D" w14:textId="77777777" w:rsidR="00A5374E" w:rsidRPr="00AF2099" w:rsidRDefault="00A5374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184CE462" w14:textId="38AF5629" w:rsidR="00A5374E" w:rsidRPr="00AF2099" w:rsidRDefault="00A5374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Survey -Ken Riddle</w:t>
            </w:r>
          </w:p>
        </w:tc>
        <w:tc>
          <w:tcPr>
            <w:tcW w:w="2304" w:type="dxa"/>
          </w:tcPr>
          <w:p w14:paraId="58E233EE" w14:textId="73034026" w:rsidR="00A5374E" w:rsidRPr="00AF2099" w:rsidRDefault="00A5374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250</w:t>
            </w:r>
          </w:p>
        </w:tc>
        <w:tc>
          <w:tcPr>
            <w:tcW w:w="2195" w:type="dxa"/>
          </w:tcPr>
          <w:p w14:paraId="78EF115E" w14:textId="77777777" w:rsidR="00A5374E" w:rsidRPr="00AF2099" w:rsidRDefault="00A5374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A5374E" w:rsidRPr="00AF2099" w14:paraId="4CE0902C" w14:textId="77777777" w:rsidTr="005D6E64">
        <w:trPr>
          <w:trHeight w:hRule="exact" w:val="490"/>
        </w:trPr>
        <w:tc>
          <w:tcPr>
            <w:tcW w:w="2410" w:type="dxa"/>
          </w:tcPr>
          <w:p w14:paraId="675B2FE8" w14:textId="77777777" w:rsidR="00A5374E" w:rsidRPr="00AF2099" w:rsidRDefault="00A5374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3049CB59" w14:textId="04FDB3EC" w:rsidR="00A5374E" w:rsidRDefault="00A5374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Survey-Scott Mannering</w:t>
            </w:r>
          </w:p>
        </w:tc>
        <w:tc>
          <w:tcPr>
            <w:tcW w:w="2304" w:type="dxa"/>
          </w:tcPr>
          <w:p w14:paraId="1A0AD6AC" w14:textId="0A7DF03A" w:rsidR="00A5374E" w:rsidRDefault="00A5374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250</w:t>
            </w:r>
          </w:p>
        </w:tc>
        <w:tc>
          <w:tcPr>
            <w:tcW w:w="2195" w:type="dxa"/>
          </w:tcPr>
          <w:p w14:paraId="2CDA46F3" w14:textId="77777777" w:rsidR="00A5374E" w:rsidRPr="00AF2099" w:rsidRDefault="00A5374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557A87" w:rsidRPr="00AF2099" w14:paraId="0FEA39F6" w14:textId="77777777" w:rsidTr="005D6E64">
        <w:trPr>
          <w:trHeight w:hRule="exact" w:val="490"/>
        </w:trPr>
        <w:tc>
          <w:tcPr>
            <w:tcW w:w="2410" w:type="dxa"/>
          </w:tcPr>
          <w:p w14:paraId="1D678B99" w14:textId="77777777" w:rsidR="00557A87" w:rsidRPr="00AF2099" w:rsidRDefault="00557A87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28631C63" w14:textId="6626A747" w:rsidR="00557A87" w:rsidRDefault="00557A87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#2 Assignment</w:t>
            </w:r>
          </w:p>
        </w:tc>
        <w:tc>
          <w:tcPr>
            <w:tcW w:w="2304" w:type="dxa"/>
          </w:tcPr>
          <w:p w14:paraId="7D44D774" w14:textId="196F943B" w:rsidR="00557A87" w:rsidRDefault="00557A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550A8702" w14:textId="77777777" w:rsidR="00557A87" w:rsidRPr="00AF2099" w:rsidRDefault="00557A87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022CCE" w:rsidRPr="00AF2099" w14:paraId="37144A1A" w14:textId="77777777" w:rsidTr="005D6E64">
        <w:trPr>
          <w:trHeight w:hRule="exact" w:val="490"/>
        </w:trPr>
        <w:tc>
          <w:tcPr>
            <w:tcW w:w="2410" w:type="dxa"/>
          </w:tcPr>
          <w:p w14:paraId="0B6A1C40" w14:textId="77777777" w:rsidR="00022CCE" w:rsidRPr="00AF2099" w:rsidRDefault="00022CC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00CA8305" w14:textId="2BA4F553" w:rsidR="00022CCE" w:rsidRDefault="00022CC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#3 Assignment</w:t>
            </w:r>
          </w:p>
        </w:tc>
        <w:tc>
          <w:tcPr>
            <w:tcW w:w="2304" w:type="dxa"/>
          </w:tcPr>
          <w:p w14:paraId="37978DD8" w14:textId="77777777" w:rsidR="00022CCE" w:rsidRDefault="00022CC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Kshs </w:t>
            </w:r>
            <w:r w:rsidR="00F411C0">
              <w:rPr>
                <w:sz w:val="24"/>
                <w:szCs w:val="24"/>
                <w:lang w:eastAsia="ja-JP"/>
              </w:rPr>
              <w:t>750</w:t>
            </w:r>
          </w:p>
          <w:p w14:paraId="7410FA08" w14:textId="76D3D4CC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4A54ECFC" w14:textId="77777777" w:rsidR="00022CCE" w:rsidRPr="00AF2099" w:rsidRDefault="00022CC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711184" w:rsidRPr="00AF2099" w14:paraId="3D7A531A" w14:textId="77777777" w:rsidTr="005D6E64">
        <w:trPr>
          <w:trHeight w:hRule="exact" w:val="490"/>
        </w:trPr>
        <w:tc>
          <w:tcPr>
            <w:tcW w:w="2410" w:type="dxa"/>
          </w:tcPr>
          <w:p w14:paraId="4BFCCB98" w14:textId="77777777" w:rsidR="00711184" w:rsidRPr="00AF2099" w:rsidRDefault="00711184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3C1B65AE" w14:textId="5947B7F5" w:rsidR="00711184" w:rsidRDefault="00711184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#4 Assignment</w:t>
            </w:r>
          </w:p>
        </w:tc>
        <w:tc>
          <w:tcPr>
            <w:tcW w:w="2304" w:type="dxa"/>
          </w:tcPr>
          <w:p w14:paraId="0218876D" w14:textId="75202092" w:rsidR="00711184" w:rsidRDefault="00711184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02101174" w14:textId="77777777" w:rsidR="00711184" w:rsidRPr="00AF2099" w:rsidRDefault="00711184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711184" w:rsidRPr="00AF2099" w14:paraId="46AC5673" w14:textId="77777777" w:rsidTr="005D6E64">
        <w:trPr>
          <w:trHeight w:hRule="exact" w:val="490"/>
        </w:trPr>
        <w:tc>
          <w:tcPr>
            <w:tcW w:w="2410" w:type="dxa"/>
          </w:tcPr>
          <w:p w14:paraId="04206BAD" w14:textId="77777777" w:rsidR="00711184" w:rsidRPr="00AF2099" w:rsidRDefault="00711184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6ACF81B8" w14:textId="784C2793" w:rsidR="00711184" w:rsidRDefault="00711184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#5 Assignment</w:t>
            </w:r>
          </w:p>
        </w:tc>
        <w:tc>
          <w:tcPr>
            <w:tcW w:w="2304" w:type="dxa"/>
          </w:tcPr>
          <w:p w14:paraId="35B060B0" w14:textId="3CC601DB" w:rsidR="00711184" w:rsidRDefault="00711184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750</w:t>
            </w:r>
          </w:p>
        </w:tc>
        <w:tc>
          <w:tcPr>
            <w:tcW w:w="2195" w:type="dxa"/>
          </w:tcPr>
          <w:p w14:paraId="4A7A08B1" w14:textId="77777777" w:rsidR="00711184" w:rsidRPr="00AF2099" w:rsidRDefault="00711184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2F3E" w:rsidRPr="00AF2099" w14:paraId="7AED0684" w14:textId="77777777" w:rsidTr="005D6E64">
        <w:trPr>
          <w:trHeight w:hRule="exact" w:val="490"/>
        </w:trPr>
        <w:tc>
          <w:tcPr>
            <w:tcW w:w="2410" w:type="dxa"/>
          </w:tcPr>
          <w:p w14:paraId="3995E340" w14:textId="77777777" w:rsidR="00F82F3E" w:rsidRPr="00AF2099" w:rsidRDefault="00F82F3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463BD44F" w14:textId="54F5954A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#1 Exam</w:t>
            </w:r>
          </w:p>
        </w:tc>
        <w:tc>
          <w:tcPr>
            <w:tcW w:w="2304" w:type="dxa"/>
          </w:tcPr>
          <w:p w14:paraId="004CAE2C" w14:textId="7D2655B7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1,000</w:t>
            </w:r>
          </w:p>
        </w:tc>
        <w:tc>
          <w:tcPr>
            <w:tcW w:w="2195" w:type="dxa"/>
          </w:tcPr>
          <w:p w14:paraId="18C28ECD" w14:textId="77777777" w:rsidR="00F82F3E" w:rsidRPr="00AF2099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2F3E" w:rsidRPr="00AF2099" w14:paraId="0D11D4F5" w14:textId="77777777" w:rsidTr="005D6E64">
        <w:trPr>
          <w:trHeight w:hRule="exact" w:val="490"/>
        </w:trPr>
        <w:tc>
          <w:tcPr>
            <w:tcW w:w="2410" w:type="dxa"/>
          </w:tcPr>
          <w:p w14:paraId="576D1AC4" w14:textId="77777777" w:rsidR="00F82F3E" w:rsidRPr="00AF2099" w:rsidRDefault="00F82F3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0FA8AECB" w14:textId="1F370154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#2 Exam</w:t>
            </w:r>
          </w:p>
        </w:tc>
        <w:tc>
          <w:tcPr>
            <w:tcW w:w="2304" w:type="dxa"/>
          </w:tcPr>
          <w:p w14:paraId="00F7CA59" w14:textId="77777777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1,000</w:t>
            </w:r>
          </w:p>
          <w:p w14:paraId="55465033" w14:textId="6E20F22E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057FA60C" w14:textId="77777777" w:rsidR="00F82F3E" w:rsidRPr="00AF2099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2F3E" w:rsidRPr="00AF2099" w14:paraId="2E000360" w14:textId="77777777" w:rsidTr="005D6E64">
        <w:trPr>
          <w:trHeight w:hRule="exact" w:val="490"/>
        </w:trPr>
        <w:tc>
          <w:tcPr>
            <w:tcW w:w="2410" w:type="dxa"/>
          </w:tcPr>
          <w:p w14:paraId="00BF625C" w14:textId="77777777" w:rsidR="00F82F3E" w:rsidRPr="00AF2099" w:rsidRDefault="00F82F3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492D0883" w14:textId="30D5F77C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#3 Exam</w:t>
            </w:r>
          </w:p>
        </w:tc>
        <w:tc>
          <w:tcPr>
            <w:tcW w:w="2304" w:type="dxa"/>
          </w:tcPr>
          <w:p w14:paraId="5FAC600F" w14:textId="30245341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1,000</w:t>
            </w:r>
          </w:p>
        </w:tc>
        <w:tc>
          <w:tcPr>
            <w:tcW w:w="2195" w:type="dxa"/>
          </w:tcPr>
          <w:p w14:paraId="72EDF5EA" w14:textId="77777777" w:rsidR="00F82F3E" w:rsidRPr="00AF2099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2F3E" w:rsidRPr="00AF2099" w14:paraId="57B36FE3" w14:textId="77777777" w:rsidTr="005D6E64">
        <w:trPr>
          <w:trHeight w:hRule="exact" w:val="490"/>
        </w:trPr>
        <w:tc>
          <w:tcPr>
            <w:tcW w:w="2410" w:type="dxa"/>
          </w:tcPr>
          <w:p w14:paraId="1D752618" w14:textId="77777777" w:rsidR="00F82F3E" w:rsidRPr="00AF2099" w:rsidRDefault="00F82F3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3243383E" w14:textId="462BFAAD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Module #4 Exam</w:t>
            </w:r>
          </w:p>
        </w:tc>
        <w:tc>
          <w:tcPr>
            <w:tcW w:w="2304" w:type="dxa"/>
          </w:tcPr>
          <w:p w14:paraId="57D16DFA" w14:textId="11714F24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1,000</w:t>
            </w:r>
          </w:p>
        </w:tc>
        <w:tc>
          <w:tcPr>
            <w:tcW w:w="2195" w:type="dxa"/>
          </w:tcPr>
          <w:p w14:paraId="1874E64A" w14:textId="77777777" w:rsidR="00F82F3E" w:rsidRPr="00AF2099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F82F3E" w:rsidRPr="00AF2099" w14:paraId="6DD73286" w14:textId="77777777" w:rsidTr="005D6E64">
        <w:trPr>
          <w:trHeight w:hRule="exact" w:val="490"/>
        </w:trPr>
        <w:tc>
          <w:tcPr>
            <w:tcW w:w="2410" w:type="dxa"/>
          </w:tcPr>
          <w:p w14:paraId="5D2F1A9C" w14:textId="77777777" w:rsidR="00F82F3E" w:rsidRPr="00AF2099" w:rsidRDefault="00F82F3E" w:rsidP="00DA1FD8">
            <w:pPr>
              <w:pStyle w:val="Normalright"/>
              <w:numPr>
                <w:ilvl w:val="0"/>
                <w:numId w:val="11"/>
              </w:numPr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731CCA41" w14:textId="40B82F16" w:rsidR="00F82F3E" w:rsidRDefault="00F82F3E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  <w:r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  <w:t>Final Exam</w:t>
            </w:r>
          </w:p>
        </w:tc>
        <w:tc>
          <w:tcPr>
            <w:tcW w:w="2304" w:type="dxa"/>
          </w:tcPr>
          <w:p w14:paraId="32881BEC" w14:textId="11BF75A8" w:rsidR="00F82F3E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Kshs 1,500</w:t>
            </w:r>
          </w:p>
        </w:tc>
        <w:tc>
          <w:tcPr>
            <w:tcW w:w="2195" w:type="dxa"/>
          </w:tcPr>
          <w:p w14:paraId="2AA3ED66" w14:textId="77777777" w:rsidR="00F82F3E" w:rsidRPr="00AF2099" w:rsidRDefault="00F82F3E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  <w:tr w:rsidR="00AF2099" w:rsidRPr="00AF2099" w14:paraId="6B19F2ED" w14:textId="77777777" w:rsidTr="005D6E64">
        <w:trPr>
          <w:trHeight w:hRule="exact" w:val="490"/>
        </w:trPr>
        <w:tc>
          <w:tcPr>
            <w:tcW w:w="2410" w:type="dxa"/>
          </w:tcPr>
          <w:p w14:paraId="2E59A983" w14:textId="77777777" w:rsidR="00AF2099" w:rsidRPr="00AF2099" w:rsidRDefault="00AF2099" w:rsidP="00AF2099">
            <w:pPr>
              <w:pStyle w:val="Normalright"/>
              <w:ind w:left="720"/>
              <w:rPr>
                <w:color w:val="auto"/>
                <w:sz w:val="24"/>
                <w:szCs w:val="24"/>
              </w:rPr>
            </w:pPr>
          </w:p>
        </w:tc>
        <w:tc>
          <w:tcPr>
            <w:tcW w:w="3616" w:type="dxa"/>
          </w:tcPr>
          <w:p w14:paraId="40C8C4C8" w14:textId="77777777" w:rsidR="00AF2099" w:rsidRPr="00AF2099" w:rsidRDefault="00AF2099" w:rsidP="001B0E87">
            <w:pPr>
              <w:spacing w:line="240" w:lineRule="auto"/>
              <w:ind w:right="567"/>
              <w:rPr>
                <w:rFonts w:ascii="Lato" w:eastAsia="Times New Roman" w:hAnsi="Lato" w:cs="Times New Roman"/>
                <w:b/>
                <w:bCs/>
                <w:color w:val="auto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7131FD5A" w14:textId="77777777" w:rsidR="00AF2099" w:rsidRPr="00AF2099" w:rsidRDefault="00AF2099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25D15797" w14:textId="7DD50AD8" w:rsidR="00AF2099" w:rsidRPr="00AF2099" w:rsidRDefault="00AF2099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  <w:r w:rsidRPr="00AF2099">
              <w:rPr>
                <w:color w:val="7030A0"/>
                <w:sz w:val="24"/>
                <w:szCs w:val="24"/>
                <w:lang w:eastAsia="ja-JP"/>
              </w:rPr>
              <w:t>Kshs</w:t>
            </w:r>
            <w:r w:rsidR="00F411C0">
              <w:rPr>
                <w:color w:val="7030A0"/>
                <w:sz w:val="24"/>
                <w:szCs w:val="24"/>
                <w:lang w:eastAsia="ja-JP"/>
              </w:rPr>
              <w:t xml:space="preserve"> </w:t>
            </w:r>
            <w:r w:rsidR="00711184">
              <w:rPr>
                <w:color w:val="7030A0"/>
                <w:sz w:val="24"/>
                <w:szCs w:val="24"/>
                <w:lang w:eastAsia="ja-JP"/>
              </w:rPr>
              <w:t>10</w:t>
            </w:r>
            <w:r w:rsidRPr="00AF2099">
              <w:rPr>
                <w:color w:val="7030A0"/>
                <w:sz w:val="24"/>
                <w:szCs w:val="24"/>
                <w:lang w:eastAsia="ja-JP"/>
              </w:rPr>
              <w:t>,</w:t>
            </w:r>
            <w:r w:rsidR="00711184">
              <w:rPr>
                <w:color w:val="7030A0"/>
                <w:sz w:val="24"/>
                <w:szCs w:val="24"/>
                <w:lang w:eastAsia="ja-JP"/>
              </w:rPr>
              <w:t>5</w:t>
            </w:r>
            <w:r w:rsidR="00F411C0">
              <w:rPr>
                <w:color w:val="7030A0"/>
                <w:sz w:val="24"/>
                <w:szCs w:val="24"/>
                <w:lang w:eastAsia="ja-JP"/>
              </w:rPr>
              <w:t>0</w:t>
            </w:r>
            <w:r w:rsidRPr="00AF2099">
              <w:rPr>
                <w:color w:val="7030A0"/>
                <w:sz w:val="24"/>
                <w:szCs w:val="24"/>
                <w:lang w:eastAsia="ja-JP"/>
              </w:rPr>
              <w:t>0</w:t>
            </w:r>
          </w:p>
        </w:tc>
      </w:tr>
      <w:tr w:rsidR="0028307B" w:rsidRPr="00AF2099" w14:paraId="690ADB2D" w14:textId="77777777" w:rsidTr="005D6E64">
        <w:trPr>
          <w:trHeight w:hRule="exact" w:val="490"/>
        </w:trPr>
        <w:tc>
          <w:tcPr>
            <w:tcW w:w="2410" w:type="dxa"/>
          </w:tcPr>
          <w:p w14:paraId="559C14C8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14:paraId="5FD6191E" w14:textId="77777777" w:rsidR="0028307B" w:rsidRPr="00AF2099" w:rsidRDefault="0028307B" w:rsidP="00EB63A0">
            <w:pPr>
              <w:pStyle w:val="Normalright"/>
              <w:rPr>
                <w:rFonts w:ascii="Lato" w:eastAsia="Times New Roman" w:hAnsi="Lato" w:cs="Times New Roman"/>
                <w:bCs/>
                <w:color w:val="202122"/>
                <w:spacing w:val="3"/>
                <w:sz w:val="24"/>
                <w:szCs w:val="24"/>
                <w:lang w:eastAsia="en-KE"/>
              </w:rPr>
            </w:pPr>
          </w:p>
        </w:tc>
        <w:tc>
          <w:tcPr>
            <w:tcW w:w="2304" w:type="dxa"/>
          </w:tcPr>
          <w:p w14:paraId="338E7349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95" w:type="dxa"/>
          </w:tcPr>
          <w:p w14:paraId="7AE973C2" w14:textId="77777777" w:rsidR="0028307B" w:rsidRPr="00AF2099" w:rsidRDefault="0028307B" w:rsidP="00EB63A0">
            <w:pPr>
              <w:pStyle w:val="Normalright"/>
              <w:rPr>
                <w:sz w:val="24"/>
                <w:szCs w:val="24"/>
                <w:lang w:eastAsia="ja-JP"/>
              </w:rPr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:rsidRPr="00AF2099" w14:paraId="357020B3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123F2A" w14:textId="77777777" w:rsidR="00A340F2" w:rsidRPr="00AF2099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Subtotal:"/>
                <w:tag w:val="Subtotal:"/>
                <w:id w:val="-2109183924"/>
                <w:placeholder>
                  <w:docPart w:val="B91C91A563F14F37B5A7E02140967089"/>
                </w:placeholder>
                <w:temporary/>
                <w:showingPlcHdr/>
                <w15:appearance w15:val="hidden"/>
              </w:sdtPr>
              <w:sdtContent>
                <w:r w:rsidR="00CF2287" w:rsidRPr="00AF2099">
                  <w:rPr>
                    <w:sz w:val="24"/>
                    <w:szCs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60E1609" w14:textId="6B190834" w:rsidR="00A340F2" w:rsidRPr="00AF2099" w:rsidRDefault="00AF2099" w:rsidP="00AF2099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AF2099">
              <w:rPr>
                <w:b/>
                <w:bCs/>
                <w:color w:val="7030A0"/>
                <w:sz w:val="24"/>
                <w:szCs w:val="24"/>
              </w:rPr>
              <w:t xml:space="preserve">Kshs </w:t>
            </w:r>
            <w:r w:rsidR="00AC63EB">
              <w:rPr>
                <w:b/>
                <w:bCs/>
                <w:color w:val="7030A0"/>
                <w:sz w:val="24"/>
                <w:szCs w:val="24"/>
              </w:rPr>
              <w:t>32</w:t>
            </w:r>
            <w:r w:rsidRPr="00AF2099">
              <w:rPr>
                <w:b/>
                <w:bCs/>
                <w:color w:val="7030A0"/>
                <w:sz w:val="24"/>
                <w:szCs w:val="24"/>
              </w:rPr>
              <w:t xml:space="preserve">, </w:t>
            </w:r>
            <w:r w:rsidR="00711184">
              <w:rPr>
                <w:b/>
                <w:bCs/>
                <w:color w:val="7030A0"/>
                <w:sz w:val="24"/>
                <w:szCs w:val="24"/>
              </w:rPr>
              <w:t>5</w:t>
            </w:r>
            <w:r w:rsidR="00B47F0D">
              <w:rPr>
                <w:b/>
                <w:bCs/>
                <w:color w:val="7030A0"/>
                <w:sz w:val="24"/>
                <w:szCs w:val="24"/>
              </w:rPr>
              <w:t>0</w:t>
            </w:r>
            <w:r w:rsidRPr="00AF2099">
              <w:rPr>
                <w:b/>
                <w:bCs/>
                <w:color w:val="7030A0"/>
                <w:sz w:val="24"/>
                <w:szCs w:val="24"/>
              </w:rPr>
              <w:t>0</w:t>
            </w:r>
          </w:p>
        </w:tc>
      </w:tr>
      <w:tr w:rsidR="00A340F2" w:rsidRPr="00AF2099" w14:paraId="7F8774BD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29A34D2B" w14:textId="04C06E74" w:rsidR="00A340F2" w:rsidRPr="00AF2099" w:rsidRDefault="00AF2099" w:rsidP="002F5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Paid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8D431CD" w14:textId="10C297E1" w:rsidR="00A340F2" w:rsidRPr="00AF2099" w:rsidRDefault="00AF2099" w:rsidP="00AF2099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AF2099">
              <w:rPr>
                <w:b/>
                <w:bCs/>
                <w:color w:val="7030A0"/>
                <w:sz w:val="24"/>
                <w:szCs w:val="24"/>
              </w:rPr>
              <w:t>Kshs 3,</w:t>
            </w:r>
            <w:r w:rsidR="00AC63EB">
              <w:rPr>
                <w:b/>
                <w:bCs/>
                <w:color w:val="7030A0"/>
                <w:sz w:val="24"/>
                <w:szCs w:val="24"/>
              </w:rPr>
              <w:t>5</w:t>
            </w:r>
            <w:r w:rsidRPr="00AF2099">
              <w:rPr>
                <w:b/>
                <w:bCs/>
                <w:color w:val="7030A0"/>
                <w:sz w:val="24"/>
                <w:szCs w:val="24"/>
              </w:rPr>
              <w:t>00</w:t>
            </w:r>
          </w:p>
        </w:tc>
      </w:tr>
      <w:tr w:rsidR="00A340F2" w:rsidRPr="00AF2099" w14:paraId="02C37BEB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0A966CD3" w14:textId="651FDB17" w:rsidR="00A340F2" w:rsidRPr="00AF2099" w:rsidRDefault="00AF2099" w:rsidP="002F5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Remaining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7D99F5D" w14:textId="5DA0F4EA" w:rsidR="00A340F2" w:rsidRPr="00AF2099" w:rsidRDefault="00AF2099" w:rsidP="00AF2099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AF2099">
              <w:rPr>
                <w:b/>
                <w:bCs/>
                <w:color w:val="7030A0"/>
                <w:sz w:val="24"/>
                <w:szCs w:val="24"/>
              </w:rPr>
              <w:t xml:space="preserve">Kshs </w:t>
            </w:r>
            <w:r w:rsidR="00F82F3E">
              <w:rPr>
                <w:b/>
                <w:bCs/>
                <w:color w:val="7030A0"/>
                <w:sz w:val="24"/>
                <w:szCs w:val="24"/>
              </w:rPr>
              <w:t>2</w:t>
            </w:r>
            <w:r w:rsidR="00AC63EB">
              <w:rPr>
                <w:b/>
                <w:bCs/>
                <w:color w:val="7030A0"/>
                <w:sz w:val="24"/>
                <w:szCs w:val="24"/>
              </w:rPr>
              <w:t>9</w:t>
            </w:r>
            <w:r w:rsidRPr="00AF2099">
              <w:rPr>
                <w:b/>
                <w:bCs/>
                <w:color w:val="7030A0"/>
                <w:sz w:val="24"/>
                <w:szCs w:val="24"/>
              </w:rPr>
              <w:t>,</w:t>
            </w:r>
            <w:r w:rsidR="00AC63EB">
              <w:rPr>
                <w:b/>
                <w:bCs/>
                <w:color w:val="7030A0"/>
                <w:sz w:val="24"/>
                <w:szCs w:val="24"/>
              </w:rPr>
              <w:t>0</w:t>
            </w:r>
            <w:r w:rsidR="00B47F0D">
              <w:rPr>
                <w:b/>
                <w:bCs/>
                <w:color w:val="7030A0"/>
                <w:sz w:val="24"/>
                <w:szCs w:val="24"/>
              </w:rPr>
              <w:t>0</w:t>
            </w:r>
            <w:r w:rsidR="00AF10B2">
              <w:rPr>
                <w:b/>
                <w:bCs/>
                <w:color w:val="7030A0"/>
                <w:sz w:val="24"/>
                <w:szCs w:val="24"/>
              </w:rPr>
              <w:t>0</w:t>
            </w:r>
          </w:p>
        </w:tc>
      </w:tr>
    </w:tbl>
    <w:p w14:paraId="2075A4A4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40A2" w14:textId="77777777" w:rsidR="001E2876" w:rsidRDefault="001E2876">
      <w:pPr>
        <w:spacing w:line="240" w:lineRule="auto"/>
      </w:pPr>
      <w:r>
        <w:separator/>
      </w:r>
    </w:p>
    <w:p w14:paraId="6D455AB2" w14:textId="77777777" w:rsidR="001E2876" w:rsidRDefault="001E2876"/>
  </w:endnote>
  <w:endnote w:type="continuationSeparator" w:id="0">
    <w:p w14:paraId="7CBE0DBD" w14:textId="77777777" w:rsidR="001E2876" w:rsidRDefault="001E2876">
      <w:pPr>
        <w:spacing w:line="240" w:lineRule="auto"/>
      </w:pPr>
      <w:r>
        <w:continuationSeparator/>
      </w:r>
    </w:p>
    <w:p w14:paraId="22221694" w14:textId="77777777" w:rsidR="001E2876" w:rsidRDefault="001E2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0BB7" w14:textId="77777777" w:rsidR="007201A7" w:rsidRDefault="007201A7">
    <w:pPr>
      <w:pStyle w:val="Footer"/>
    </w:pPr>
  </w:p>
  <w:p w14:paraId="1BC3276D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B6AB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2B7D2C" wp14:editId="216E001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580E7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B7D2C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7580E7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65BB" w14:textId="77777777" w:rsidR="001E2876" w:rsidRDefault="001E2876">
      <w:pPr>
        <w:spacing w:line="240" w:lineRule="auto"/>
      </w:pPr>
      <w:r>
        <w:separator/>
      </w:r>
    </w:p>
    <w:p w14:paraId="0B86A2D5" w14:textId="77777777" w:rsidR="001E2876" w:rsidRDefault="001E2876"/>
  </w:footnote>
  <w:footnote w:type="continuationSeparator" w:id="0">
    <w:p w14:paraId="6D6215FB" w14:textId="77777777" w:rsidR="001E2876" w:rsidRDefault="001E2876">
      <w:pPr>
        <w:spacing w:line="240" w:lineRule="auto"/>
      </w:pPr>
      <w:r>
        <w:continuationSeparator/>
      </w:r>
    </w:p>
    <w:p w14:paraId="66F24055" w14:textId="77777777" w:rsidR="001E2876" w:rsidRDefault="001E28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C09F" w14:textId="77777777" w:rsidR="007201A7" w:rsidRDefault="007201A7"/>
  <w:p w14:paraId="09A152EE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8562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E1ED0E" wp14:editId="0550070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05420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E1ED0E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405420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618F2"/>
    <w:multiLevelType w:val="hybridMultilevel"/>
    <w:tmpl w:val="61067D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000BB"/>
    <w:multiLevelType w:val="hybridMultilevel"/>
    <w:tmpl w:val="FA6C9E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441F8"/>
    <w:multiLevelType w:val="hybridMultilevel"/>
    <w:tmpl w:val="FC1C805E"/>
    <w:lvl w:ilvl="0" w:tplc="D294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3177CF"/>
    <w:multiLevelType w:val="hybridMultilevel"/>
    <w:tmpl w:val="FB7204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E0E3B"/>
    <w:multiLevelType w:val="hybridMultilevel"/>
    <w:tmpl w:val="D348FC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845616">
    <w:abstractNumId w:val="9"/>
  </w:num>
  <w:num w:numId="2" w16cid:durableId="722632207">
    <w:abstractNumId w:val="7"/>
  </w:num>
  <w:num w:numId="3" w16cid:durableId="350499065">
    <w:abstractNumId w:val="6"/>
  </w:num>
  <w:num w:numId="4" w16cid:durableId="413359219">
    <w:abstractNumId w:val="5"/>
  </w:num>
  <w:num w:numId="5" w16cid:durableId="1488280787">
    <w:abstractNumId w:val="4"/>
  </w:num>
  <w:num w:numId="6" w16cid:durableId="1255675748">
    <w:abstractNumId w:val="8"/>
  </w:num>
  <w:num w:numId="7" w16cid:durableId="414131368">
    <w:abstractNumId w:val="3"/>
  </w:num>
  <w:num w:numId="8" w16cid:durableId="2069910880">
    <w:abstractNumId w:val="2"/>
  </w:num>
  <w:num w:numId="9" w16cid:durableId="1266690111">
    <w:abstractNumId w:val="1"/>
  </w:num>
  <w:num w:numId="10" w16cid:durableId="1445421708">
    <w:abstractNumId w:val="0"/>
  </w:num>
  <w:num w:numId="11" w16cid:durableId="30155130">
    <w:abstractNumId w:val="13"/>
  </w:num>
  <w:num w:numId="12" w16cid:durableId="2146585280">
    <w:abstractNumId w:val="14"/>
  </w:num>
  <w:num w:numId="13" w16cid:durableId="670253855">
    <w:abstractNumId w:val="10"/>
  </w:num>
  <w:num w:numId="14" w16cid:durableId="292562605">
    <w:abstractNumId w:val="11"/>
  </w:num>
  <w:num w:numId="15" w16cid:durableId="1332828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7B"/>
    <w:rsid w:val="00011B49"/>
    <w:rsid w:val="00022CCE"/>
    <w:rsid w:val="00063FF9"/>
    <w:rsid w:val="00064E3E"/>
    <w:rsid w:val="00077551"/>
    <w:rsid w:val="000A6E91"/>
    <w:rsid w:val="000E7C40"/>
    <w:rsid w:val="0016291E"/>
    <w:rsid w:val="001817A4"/>
    <w:rsid w:val="001A035C"/>
    <w:rsid w:val="001B0E87"/>
    <w:rsid w:val="001D1771"/>
    <w:rsid w:val="001E2876"/>
    <w:rsid w:val="0020743A"/>
    <w:rsid w:val="002400DD"/>
    <w:rsid w:val="002450DA"/>
    <w:rsid w:val="00263E3B"/>
    <w:rsid w:val="00264280"/>
    <w:rsid w:val="0028307B"/>
    <w:rsid w:val="002A107B"/>
    <w:rsid w:val="002B06E9"/>
    <w:rsid w:val="002E7603"/>
    <w:rsid w:val="002F5404"/>
    <w:rsid w:val="002F7DE4"/>
    <w:rsid w:val="00316D06"/>
    <w:rsid w:val="003D23A0"/>
    <w:rsid w:val="00461240"/>
    <w:rsid w:val="004858C9"/>
    <w:rsid w:val="004870D2"/>
    <w:rsid w:val="004A10E9"/>
    <w:rsid w:val="00542D82"/>
    <w:rsid w:val="00557A87"/>
    <w:rsid w:val="005D6E64"/>
    <w:rsid w:val="005E394D"/>
    <w:rsid w:val="00662DFA"/>
    <w:rsid w:val="006B4542"/>
    <w:rsid w:val="006F038A"/>
    <w:rsid w:val="00711184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5374E"/>
    <w:rsid w:val="00AC63EB"/>
    <w:rsid w:val="00AF10B2"/>
    <w:rsid w:val="00AF2099"/>
    <w:rsid w:val="00B47F0D"/>
    <w:rsid w:val="00B66C63"/>
    <w:rsid w:val="00B727BE"/>
    <w:rsid w:val="00BD4CCF"/>
    <w:rsid w:val="00CE3710"/>
    <w:rsid w:val="00CF2287"/>
    <w:rsid w:val="00D12088"/>
    <w:rsid w:val="00D33124"/>
    <w:rsid w:val="00D63793"/>
    <w:rsid w:val="00D73210"/>
    <w:rsid w:val="00DA1FD8"/>
    <w:rsid w:val="00DF4A3C"/>
    <w:rsid w:val="00E2392D"/>
    <w:rsid w:val="00EB63A0"/>
    <w:rsid w:val="00EC16CD"/>
    <w:rsid w:val="00F411C0"/>
    <w:rsid w:val="00F65B05"/>
    <w:rsid w:val="00F82F3E"/>
    <w:rsid w:val="00F87F35"/>
    <w:rsid w:val="00FA52D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68F4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5D6E6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5D6E6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5D6E6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5Dark-Accent6">
    <w:name w:val="List Table 5 Dark Accent 6"/>
    <w:basedOn w:val="TableNormal"/>
    <w:uiPriority w:val="50"/>
    <w:rsid w:val="005D6E6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6E6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's%20Carrier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AFF77D84A45C89FDAC59D6E89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BCEA8-B957-42D0-8D2F-8F597F002AB9}"/>
      </w:docPartPr>
      <w:docPartBody>
        <w:p w:rsidR="00200868" w:rsidRDefault="00000000">
          <w:pPr>
            <w:pStyle w:val="2D4AFF77D84A45C89FDAC59D6E8995FE"/>
          </w:pPr>
          <w:r w:rsidRPr="00064E3E">
            <w:t>INVOICe</w:t>
          </w:r>
        </w:p>
      </w:docPartBody>
    </w:docPart>
    <w:docPart>
      <w:docPartPr>
        <w:name w:val="2576A1F346C246458EDCA8B61D6D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80C0-7601-496A-97AE-63233A84EFDF}"/>
      </w:docPartPr>
      <w:docPartBody>
        <w:p w:rsidR="00200868" w:rsidRDefault="00000000">
          <w:pPr>
            <w:pStyle w:val="2576A1F346C246458EDCA8B61D6DE31F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A57AB823963A4CA38EBA17977EB8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118EB-FEBB-4AE4-9605-7D6D4A717FCD}"/>
      </w:docPartPr>
      <w:docPartBody>
        <w:p w:rsidR="00200868" w:rsidRDefault="00000000">
          <w:pPr>
            <w:pStyle w:val="A57AB823963A4CA38EBA17977EB8188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1AB77B82FF1F445F985AEADDA5E71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AB84A-16D8-4ADB-909F-1DB8D748D2D0}"/>
      </w:docPartPr>
      <w:docPartBody>
        <w:p w:rsidR="00200868" w:rsidRDefault="00000000">
          <w:pPr>
            <w:pStyle w:val="1AB77B82FF1F445F985AEADDA5E716A3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5F3F4008B9884AFF9D812DF1F6DC7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19D3-12A3-4995-B491-702985F3C9B4}"/>
      </w:docPartPr>
      <w:docPartBody>
        <w:p w:rsidR="00200868" w:rsidRDefault="00000000">
          <w:pPr>
            <w:pStyle w:val="5F3F4008B9884AFF9D812DF1F6DC7A43"/>
          </w:pPr>
          <w:r>
            <w:t>Job</w:t>
          </w:r>
        </w:p>
      </w:docPartBody>
    </w:docPart>
    <w:docPart>
      <w:docPartPr>
        <w:name w:val="F116CF02E2DC424DA408AF235762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CD713-AE32-4843-AA33-27B41E256972}"/>
      </w:docPartPr>
      <w:docPartBody>
        <w:p w:rsidR="00200868" w:rsidRDefault="00000000">
          <w:pPr>
            <w:pStyle w:val="F116CF02E2DC424DA408AF235762350D"/>
          </w:pPr>
          <w:r>
            <w:t>Payment Terms</w:t>
          </w:r>
        </w:p>
      </w:docPartBody>
    </w:docPart>
    <w:docPart>
      <w:docPartPr>
        <w:name w:val="F0F6CE3EA9E4423981947777DA1CA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A1EA2-4AB8-4823-9782-C316EE2774F3}"/>
      </w:docPartPr>
      <w:docPartBody>
        <w:p w:rsidR="00200868" w:rsidRDefault="00000000">
          <w:pPr>
            <w:pStyle w:val="F0F6CE3EA9E4423981947777DA1CA9F5"/>
          </w:pPr>
          <w:r>
            <w:t>Due date</w:t>
          </w:r>
        </w:p>
      </w:docPartBody>
    </w:docPart>
    <w:docPart>
      <w:docPartPr>
        <w:name w:val="1B806470BC3F409D90E9DDBCFB359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E30BB-98D4-4594-808F-F69581099EEB}"/>
      </w:docPartPr>
      <w:docPartBody>
        <w:p w:rsidR="00200868" w:rsidRDefault="00000000">
          <w:pPr>
            <w:pStyle w:val="1B806470BC3F409D90E9DDBCFB35934F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1FBF2687F1354D28A5302B932852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C9640-F1A5-491D-BDB8-FFFE39BAEBD2}"/>
      </w:docPartPr>
      <w:docPartBody>
        <w:p w:rsidR="00200868" w:rsidRDefault="00000000">
          <w:pPr>
            <w:pStyle w:val="1FBF2687F1354D28A5302B9328524244"/>
          </w:pPr>
          <w:r>
            <w:t>Description</w:t>
          </w:r>
        </w:p>
      </w:docPartBody>
    </w:docPart>
    <w:docPart>
      <w:docPartPr>
        <w:name w:val="B91C91A563F14F37B5A7E02140967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2F12A-22BA-49A6-B167-A54121219093}"/>
      </w:docPartPr>
      <w:docPartBody>
        <w:p w:rsidR="00200868" w:rsidRDefault="00000000">
          <w:pPr>
            <w:pStyle w:val="B91C91A563F14F37B5A7E02140967089"/>
          </w:pPr>
          <w:r>
            <w:rPr>
              <w:sz w:val="24"/>
            </w:rPr>
            <w:t>Subtotal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0C"/>
    <w:rsid w:val="00013B0C"/>
    <w:rsid w:val="00200868"/>
    <w:rsid w:val="0033350F"/>
    <w:rsid w:val="00566891"/>
    <w:rsid w:val="005F7545"/>
    <w:rsid w:val="008F716F"/>
    <w:rsid w:val="00E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AFF77D84A45C89FDAC59D6E8995FE">
    <w:name w:val="2D4AFF77D84A45C89FDAC59D6E8995FE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2576A1F346C246458EDCA8B61D6DE31F">
    <w:name w:val="2576A1F346C246458EDCA8B61D6DE31F"/>
  </w:style>
  <w:style w:type="paragraph" w:customStyle="1" w:styleId="A57AB823963A4CA38EBA17977EB8188C">
    <w:name w:val="A57AB823963A4CA38EBA17977EB8188C"/>
  </w:style>
  <w:style w:type="paragraph" w:customStyle="1" w:styleId="1AB77B82FF1F445F985AEADDA5E716A3">
    <w:name w:val="1AB77B82FF1F445F985AEADDA5E716A3"/>
  </w:style>
  <w:style w:type="paragraph" w:customStyle="1" w:styleId="5F3F4008B9884AFF9D812DF1F6DC7A43">
    <w:name w:val="5F3F4008B9884AFF9D812DF1F6DC7A43"/>
  </w:style>
  <w:style w:type="paragraph" w:customStyle="1" w:styleId="F116CF02E2DC424DA408AF235762350D">
    <w:name w:val="F116CF02E2DC424DA408AF235762350D"/>
  </w:style>
  <w:style w:type="paragraph" w:customStyle="1" w:styleId="F0F6CE3EA9E4423981947777DA1CA9F5">
    <w:name w:val="F0F6CE3EA9E4423981947777DA1CA9F5"/>
  </w:style>
  <w:style w:type="paragraph" w:customStyle="1" w:styleId="1B806470BC3F409D90E9DDBCFB35934F">
    <w:name w:val="1B806470BC3F409D90E9DDBCFB35934F"/>
  </w:style>
  <w:style w:type="paragraph" w:customStyle="1" w:styleId="1FBF2687F1354D28A5302B9328524244">
    <w:name w:val="1FBF2687F1354D28A5302B9328524244"/>
  </w:style>
  <w:style w:type="paragraph" w:customStyle="1" w:styleId="B91C91A563F14F37B5A7E02140967089">
    <w:name w:val="B91C91A563F14F37B5A7E021409670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2022-12-03T10:28:00Z</dcterms:created>
  <dcterms:modified xsi:type="dcterms:W3CDTF">2022-12-12T18:15:00Z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c1b60273-9fb2-4745-9667-75e68aa29fce</vt:lpwstr>
  </property>
</Properties>
</file>